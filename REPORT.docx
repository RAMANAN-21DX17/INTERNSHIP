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44AF" w14:textId="558BB8F1" w:rsidR="004B3BB4" w:rsidRPr="0094393B" w:rsidRDefault="00CA40F1" w:rsidP="0094393B">
      <w:pPr>
        <w:pStyle w:val="Heading5"/>
        <w:tabs>
          <w:tab w:val="left" w:pos="2444"/>
          <w:tab w:val="center" w:pos="4590"/>
        </w:tabs>
        <w:rPr>
          <w:rFonts w:ascii="Arial" w:hAnsi="Arial" w:cs="Arial"/>
          <w:sz w:val="24"/>
        </w:rPr>
      </w:pPr>
      <w:r w:rsidRPr="0094393B">
        <w:rPr>
          <w:rFonts w:ascii="Arial" w:hAnsi="Arial" w:cs="Arial"/>
          <w:sz w:val="24"/>
        </w:rPr>
        <w:t xml:space="preserve">CONFERENCE </w:t>
      </w:r>
      <w:r w:rsidR="00C32C0A">
        <w:rPr>
          <w:rFonts w:ascii="Arial" w:hAnsi="Arial" w:cs="Arial"/>
          <w:sz w:val="24"/>
        </w:rPr>
        <w:t>ROOM</w:t>
      </w:r>
      <w:r w:rsidRPr="0094393B">
        <w:rPr>
          <w:rFonts w:ascii="Arial" w:hAnsi="Arial" w:cs="Arial"/>
          <w:sz w:val="24"/>
        </w:rPr>
        <w:t xml:space="preserve"> BOOKING</w:t>
      </w:r>
      <w:r w:rsidR="00C32C0A">
        <w:rPr>
          <w:rFonts w:ascii="Arial" w:hAnsi="Arial" w:cs="Arial"/>
          <w:sz w:val="24"/>
        </w:rPr>
        <w:t xml:space="preserve"> SYSTEM</w:t>
      </w:r>
    </w:p>
    <w:p w14:paraId="3679D2A3" w14:textId="77777777" w:rsidR="004B3BB4" w:rsidRPr="0094393B" w:rsidRDefault="004B3BB4" w:rsidP="0094393B">
      <w:pPr>
        <w:pStyle w:val="Heading5"/>
        <w:tabs>
          <w:tab w:val="left" w:pos="2444"/>
          <w:tab w:val="center" w:pos="4590"/>
        </w:tabs>
        <w:jc w:val="left"/>
        <w:rPr>
          <w:rFonts w:ascii="Arial" w:hAnsi="Arial" w:cs="Arial"/>
          <w:sz w:val="24"/>
        </w:rPr>
      </w:pPr>
    </w:p>
    <w:p w14:paraId="7A92807E" w14:textId="77777777" w:rsidR="004B3BB4" w:rsidRPr="0094393B" w:rsidRDefault="009244C2" w:rsidP="0094393B">
      <w:pPr>
        <w:pStyle w:val="Heading5"/>
        <w:tabs>
          <w:tab w:val="left" w:pos="2444"/>
          <w:tab w:val="center" w:pos="4590"/>
        </w:tabs>
        <w:rPr>
          <w:rFonts w:ascii="Arial" w:hAnsi="Arial" w:cs="Arial"/>
          <w:sz w:val="24"/>
        </w:rPr>
      </w:pPr>
      <w:r w:rsidRPr="0094393B">
        <w:rPr>
          <w:rFonts w:ascii="Arial" w:hAnsi="Arial" w:cs="Arial"/>
          <w:sz w:val="24"/>
        </w:rPr>
        <w:t>INTERNSHIP</w:t>
      </w:r>
      <w:r w:rsidR="004B3BB4" w:rsidRPr="0094393B">
        <w:rPr>
          <w:rFonts w:ascii="Arial" w:hAnsi="Arial" w:cs="Arial"/>
          <w:sz w:val="24"/>
        </w:rPr>
        <w:t xml:space="preserve"> REPORT</w:t>
      </w:r>
    </w:p>
    <w:p w14:paraId="61585456" w14:textId="77777777" w:rsidR="004B3BB4" w:rsidRPr="0094393B" w:rsidRDefault="004B3BB4" w:rsidP="0094393B">
      <w:pPr>
        <w:jc w:val="center"/>
        <w:rPr>
          <w:rFonts w:ascii="Arial" w:hAnsi="Arial" w:cs="Arial"/>
        </w:rPr>
      </w:pPr>
    </w:p>
    <w:p w14:paraId="14A85D1B" w14:textId="77777777" w:rsidR="004B3BB4" w:rsidRPr="0094393B" w:rsidRDefault="004B3BB4" w:rsidP="0094393B">
      <w:pPr>
        <w:jc w:val="center"/>
        <w:rPr>
          <w:rFonts w:ascii="Arial" w:hAnsi="Arial" w:cs="Arial"/>
          <w:b/>
          <w:bCs/>
        </w:rPr>
      </w:pPr>
      <w:r w:rsidRPr="0094393B">
        <w:rPr>
          <w:rFonts w:ascii="Arial" w:hAnsi="Arial" w:cs="Arial"/>
          <w:b/>
          <w:bCs/>
        </w:rPr>
        <w:t>Submitted by</w:t>
      </w:r>
    </w:p>
    <w:p w14:paraId="70D68A10" w14:textId="7AFF3898" w:rsidR="0094393B" w:rsidRDefault="0094393B" w:rsidP="0094393B">
      <w:pPr>
        <w:rPr>
          <w:rFonts w:ascii="Arial" w:hAnsi="Arial" w:cs="Arial"/>
          <w:b/>
          <w:bCs/>
          <w:color w:val="000000" w:themeColor="text1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4393B" w14:paraId="7D8EBDED" w14:textId="77777777" w:rsidTr="00DA0163">
        <w:tc>
          <w:tcPr>
            <w:tcW w:w="4508" w:type="dxa"/>
            <w:hideMark/>
          </w:tcPr>
          <w:p w14:paraId="717B74C1" w14:textId="4457FD2F" w:rsidR="0094393B" w:rsidRDefault="0094393B" w:rsidP="00DA01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RAMANAN M</w:t>
            </w:r>
          </w:p>
        </w:tc>
        <w:tc>
          <w:tcPr>
            <w:tcW w:w="4508" w:type="dxa"/>
            <w:hideMark/>
          </w:tcPr>
          <w:p w14:paraId="283B1483" w14:textId="06FBE3FF" w:rsidR="0094393B" w:rsidRDefault="0094393B" w:rsidP="00DA016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21DX1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7</w:t>
            </w:r>
          </w:p>
        </w:tc>
      </w:tr>
      <w:tr w:rsidR="0094393B" w14:paraId="7D3E646E" w14:textId="77777777" w:rsidTr="00DA0163">
        <w:tc>
          <w:tcPr>
            <w:tcW w:w="4508" w:type="dxa"/>
            <w:hideMark/>
          </w:tcPr>
          <w:p w14:paraId="68193338" w14:textId="0F3A8520" w:rsidR="0094393B" w:rsidRDefault="0094393B" w:rsidP="00DA01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BARATH K N</w:t>
            </w:r>
          </w:p>
        </w:tc>
        <w:tc>
          <w:tcPr>
            <w:tcW w:w="4508" w:type="dxa"/>
            <w:hideMark/>
          </w:tcPr>
          <w:p w14:paraId="29CECA94" w14:textId="0AD78973" w:rsidR="0094393B" w:rsidRDefault="0094393B" w:rsidP="00DA016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2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2XH04</w:t>
            </w:r>
          </w:p>
        </w:tc>
      </w:tr>
      <w:tr w:rsidR="0094393B" w14:paraId="7618A581" w14:textId="77777777" w:rsidTr="00DA0163">
        <w:tc>
          <w:tcPr>
            <w:tcW w:w="4508" w:type="dxa"/>
            <w:hideMark/>
          </w:tcPr>
          <w:p w14:paraId="5D9FD9E7" w14:textId="68853F93" w:rsidR="0094393B" w:rsidRDefault="0094393B" w:rsidP="00DA01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MUKESH BABU A</w:t>
            </w:r>
          </w:p>
        </w:tc>
        <w:tc>
          <w:tcPr>
            <w:tcW w:w="4508" w:type="dxa"/>
            <w:hideMark/>
          </w:tcPr>
          <w:p w14:paraId="58775C31" w14:textId="48B93C56" w:rsidR="0094393B" w:rsidRDefault="0094393B" w:rsidP="00DA016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2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2XH0</w:t>
            </w:r>
            <w:r w:rsidR="00C32C0A">
              <w:rPr>
                <w:rFonts w:ascii="Arial" w:hAnsi="Arial" w:cs="Arial"/>
                <w:b/>
                <w:bCs/>
                <w:color w:val="000000" w:themeColor="text1"/>
              </w:rPr>
              <w:t>6</w:t>
            </w:r>
          </w:p>
        </w:tc>
      </w:tr>
      <w:tr w:rsidR="0094393B" w14:paraId="7E98BD38" w14:textId="77777777" w:rsidTr="00DA0163">
        <w:tc>
          <w:tcPr>
            <w:tcW w:w="4508" w:type="dxa"/>
            <w:hideMark/>
          </w:tcPr>
          <w:p w14:paraId="2A9240AC" w14:textId="639DD27B" w:rsidR="0094393B" w:rsidRDefault="0094393B" w:rsidP="00DA01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THILLAIARASU T</w:t>
            </w:r>
          </w:p>
        </w:tc>
        <w:tc>
          <w:tcPr>
            <w:tcW w:w="4508" w:type="dxa"/>
          </w:tcPr>
          <w:p w14:paraId="47C7D53C" w14:textId="65F42820" w:rsidR="0094393B" w:rsidRDefault="0094393B" w:rsidP="00DA016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2</w:t>
            </w:r>
            <w:r w:rsidR="00C32C0A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XH07</w:t>
            </w:r>
          </w:p>
          <w:p w14:paraId="584C34F7" w14:textId="77777777" w:rsidR="0094393B" w:rsidRDefault="0094393B" w:rsidP="00DA016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5C2D10" w14:textId="77777777" w:rsidR="004B3BB4" w:rsidRPr="0094393B" w:rsidRDefault="004B3BB4" w:rsidP="0094393B">
      <w:pPr>
        <w:tabs>
          <w:tab w:val="left" w:pos="1697"/>
          <w:tab w:val="center" w:pos="4590"/>
        </w:tabs>
        <w:jc w:val="center"/>
        <w:rPr>
          <w:rFonts w:ascii="Arial" w:hAnsi="Arial" w:cs="Arial"/>
          <w:b/>
          <w:bCs/>
        </w:rPr>
      </w:pPr>
    </w:p>
    <w:p w14:paraId="25CA2305" w14:textId="77777777" w:rsidR="004B3BB4" w:rsidRPr="0094393B" w:rsidRDefault="004B3BB4" w:rsidP="0094393B">
      <w:pPr>
        <w:tabs>
          <w:tab w:val="left" w:pos="1697"/>
          <w:tab w:val="center" w:pos="4590"/>
        </w:tabs>
        <w:rPr>
          <w:rFonts w:ascii="Arial" w:hAnsi="Arial" w:cs="Arial"/>
        </w:rPr>
      </w:pPr>
    </w:p>
    <w:p w14:paraId="56AE4DBB" w14:textId="77777777" w:rsidR="004B3BB4" w:rsidRPr="0094393B" w:rsidRDefault="004B3BB4" w:rsidP="0094393B">
      <w:pPr>
        <w:pStyle w:val="Heading5"/>
        <w:tabs>
          <w:tab w:val="left" w:pos="2444"/>
          <w:tab w:val="center" w:pos="4590"/>
        </w:tabs>
        <w:rPr>
          <w:rFonts w:ascii="Arial" w:hAnsi="Arial" w:cs="Arial"/>
          <w:b w:val="0"/>
          <w:sz w:val="24"/>
        </w:rPr>
      </w:pPr>
      <w:r w:rsidRPr="0094393B">
        <w:rPr>
          <w:rFonts w:ascii="Arial" w:hAnsi="Arial" w:cs="Arial"/>
          <w:b w:val="0"/>
          <w:sz w:val="24"/>
        </w:rPr>
        <w:t>Under the guidance of</w:t>
      </w:r>
    </w:p>
    <w:p w14:paraId="77E8F3BE" w14:textId="77777777" w:rsidR="004B3BB4" w:rsidRPr="0094393B" w:rsidRDefault="004B3BB4" w:rsidP="0094393B">
      <w:pPr>
        <w:jc w:val="center"/>
        <w:rPr>
          <w:rFonts w:ascii="Arial" w:hAnsi="Arial" w:cs="Arial"/>
          <w:b/>
          <w:color w:val="0000FF"/>
        </w:rPr>
      </w:pPr>
      <w:r w:rsidRPr="0094393B">
        <w:rPr>
          <w:rFonts w:ascii="Arial" w:hAnsi="Arial" w:cs="Arial"/>
          <w:b/>
          <w:color w:val="0000FF"/>
        </w:rPr>
        <w:fldChar w:fldCharType="begin"/>
      </w:r>
      <w:r w:rsidRPr="0094393B">
        <w:rPr>
          <w:rFonts w:ascii="Arial" w:hAnsi="Arial" w:cs="Arial"/>
          <w:b/>
          <w:color w:val="0000FF"/>
        </w:rPr>
        <w:instrText>MACROBUTTON NoMacro [Name of the guide]</w:instrText>
      </w:r>
      <w:r w:rsidRPr="0094393B">
        <w:rPr>
          <w:rFonts w:ascii="Arial" w:hAnsi="Arial" w:cs="Arial"/>
          <w:b/>
          <w:color w:val="0000FF"/>
        </w:rPr>
        <w:fldChar w:fldCharType="end"/>
      </w:r>
    </w:p>
    <w:p w14:paraId="3EDBC70B" w14:textId="77777777" w:rsidR="004B3BB4" w:rsidRPr="0094393B" w:rsidRDefault="004B3BB4" w:rsidP="0094393B">
      <w:pPr>
        <w:jc w:val="center"/>
        <w:rPr>
          <w:rFonts w:ascii="Arial" w:hAnsi="Arial" w:cs="Arial"/>
          <w:b/>
          <w:color w:val="0000FF"/>
        </w:rPr>
      </w:pPr>
    </w:p>
    <w:p w14:paraId="106FD720" w14:textId="445A8831" w:rsidR="004B3BB4" w:rsidRPr="0094393B" w:rsidRDefault="004B3BB4" w:rsidP="0094393B">
      <w:pPr>
        <w:jc w:val="center"/>
        <w:rPr>
          <w:rFonts w:ascii="Arial" w:hAnsi="Arial" w:cs="Arial"/>
        </w:rPr>
      </w:pPr>
      <w:r w:rsidRPr="0094393B">
        <w:rPr>
          <w:rFonts w:ascii="Arial" w:hAnsi="Arial" w:cs="Arial"/>
        </w:rPr>
        <w:t>In partial fulfillment of the requirement for the award of</w:t>
      </w:r>
    </w:p>
    <w:p w14:paraId="2D9CB035" w14:textId="77777777" w:rsidR="004B3BB4" w:rsidRPr="0094393B" w:rsidRDefault="004B3BB4" w:rsidP="0094393B">
      <w:pPr>
        <w:jc w:val="center"/>
        <w:rPr>
          <w:rFonts w:ascii="Arial" w:hAnsi="Arial" w:cs="Arial"/>
          <w:lang w:val="en-IN"/>
        </w:rPr>
      </w:pPr>
    </w:p>
    <w:p w14:paraId="6F20A2F7" w14:textId="77777777" w:rsidR="004B3BB4" w:rsidRPr="0094393B" w:rsidRDefault="004B3BB4" w:rsidP="0094393B">
      <w:pPr>
        <w:pStyle w:val="Heading7"/>
        <w:spacing w:line="360" w:lineRule="auto"/>
        <w:rPr>
          <w:rFonts w:ascii="Arial" w:hAnsi="Arial" w:cs="Arial"/>
          <w:bCs w:val="0"/>
          <w:caps/>
          <w:color w:val="0000FF"/>
          <w:sz w:val="24"/>
        </w:rPr>
      </w:pPr>
      <w:r w:rsidRPr="0094393B">
        <w:rPr>
          <w:rFonts w:ascii="Arial" w:hAnsi="Arial" w:cs="Arial"/>
          <w:bCs w:val="0"/>
          <w:caps/>
          <w:color w:val="000000"/>
          <w:sz w:val="24"/>
        </w:rPr>
        <w:t>DIPLOMA IN</w:t>
      </w:r>
      <w:r w:rsidRPr="0094393B">
        <w:rPr>
          <w:rFonts w:ascii="Arial" w:hAnsi="Arial" w:cs="Arial"/>
          <w:sz w:val="24"/>
        </w:rPr>
        <w:t xml:space="preserve"> </w:t>
      </w:r>
      <w:r w:rsidR="000C7971" w:rsidRPr="0094393B">
        <w:rPr>
          <w:rFonts w:ascii="Arial" w:hAnsi="Arial" w:cs="Arial"/>
          <w:sz w:val="24"/>
        </w:rPr>
        <w:t>COMPUTER ENGINEERING</w:t>
      </w:r>
    </w:p>
    <w:p w14:paraId="5218C308" w14:textId="77777777" w:rsidR="004B3BB4" w:rsidRPr="0094393B" w:rsidRDefault="004B3BB4" w:rsidP="0094393B">
      <w:pPr>
        <w:spacing w:line="360" w:lineRule="auto"/>
        <w:jc w:val="center"/>
        <w:rPr>
          <w:rFonts w:ascii="Arial" w:hAnsi="Arial" w:cs="Arial"/>
          <w:b/>
        </w:rPr>
      </w:pPr>
      <w:r w:rsidRPr="0094393B">
        <w:rPr>
          <w:rFonts w:ascii="Arial" w:hAnsi="Arial" w:cs="Arial"/>
          <w:b/>
        </w:rPr>
        <w:t>STATE BOARD OF TECHNICAL EDUCATION</w:t>
      </w:r>
    </w:p>
    <w:p w14:paraId="1AFEF9ED" w14:textId="77777777" w:rsidR="004B3BB4" w:rsidRPr="0094393B" w:rsidRDefault="004B3BB4" w:rsidP="0094393B">
      <w:pPr>
        <w:spacing w:line="360" w:lineRule="auto"/>
        <w:jc w:val="center"/>
        <w:rPr>
          <w:rFonts w:ascii="Arial" w:hAnsi="Arial" w:cs="Arial"/>
          <w:b/>
        </w:rPr>
      </w:pPr>
      <w:r w:rsidRPr="0094393B">
        <w:rPr>
          <w:rFonts w:ascii="Arial" w:hAnsi="Arial" w:cs="Arial"/>
          <w:b/>
        </w:rPr>
        <w:t>GOVERNMENT OF TAMILNADU</w:t>
      </w:r>
    </w:p>
    <w:p w14:paraId="42C6C1C7" w14:textId="77777777" w:rsidR="00BD3478" w:rsidRPr="0094393B" w:rsidRDefault="00BD3478" w:rsidP="0094393B">
      <w:pPr>
        <w:spacing w:line="360" w:lineRule="auto"/>
        <w:jc w:val="center"/>
        <w:rPr>
          <w:rFonts w:ascii="Arial" w:hAnsi="Arial" w:cs="Arial"/>
          <w:b/>
        </w:rPr>
      </w:pPr>
    </w:p>
    <w:p w14:paraId="5E04D079" w14:textId="77777777" w:rsidR="004B3BB4" w:rsidRPr="0094393B" w:rsidRDefault="004B3BB4" w:rsidP="0094393B">
      <w:pPr>
        <w:jc w:val="center"/>
        <w:rPr>
          <w:rFonts w:ascii="Arial" w:hAnsi="Arial" w:cs="Arial"/>
        </w:rPr>
      </w:pPr>
    </w:p>
    <w:p w14:paraId="79BEA259" w14:textId="77777777" w:rsidR="004B3BB4" w:rsidRPr="0094393B" w:rsidRDefault="00C662C5" w:rsidP="0094393B">
      <w:pPr>
        <w:jc w:val="center"/>
        <w:rPr>
          <w:rFonts w:ascii="Arial" w:hAnsi="Arial" w:cs="Arial"/>
        </w:rPr>
      </w:pPr>
      <w:r w:rsidRPr="0094393B">
        <w:rPr>
          <w:rFonts w:ascii="Arial" w:hAnsi="Arial" w:cs="Arial"/>
          <w:noProof/>
        </w:rPr>
        <w:drawing>
          <wp:inline distT="0" distB="0" distL="0" distR="0" wp14:anchorId="3F8A2DFA" wp14:editId="3312A0E5">
            <wp:extent cx="1136650" cy="13017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1BDB" w14:textId="10A69A23" w:rsidR="004B3BB4" w:rsidRPr="0094393B" w:rsidRDefault="00804553" w:rsidP="0094393B">
      <w:pPr>
        <w:pStyle w:val="Heading5"/>
        <w:rPr>
          <w:rFonts w:ascii="Arial" w:hAnsi="Arial" w:cs="Arial"/>
          <w:color w:val="000000" w:themeColor="text1"/>
          <w:sz w:val="24"/>
        </w:rPr>
      </w:pPr>
      <w:r w:rsidRPr="0094393B">
        <w:rPr>
          <w:rFonts w:ascii="Arial" w:hAnsi="Arial" w:cs="Arial"/>
          <w:color w:val="000000" w:themeColor="text1"/>
          <w:sz w:val="24"/>
        </w:rPr>
        <w:t>JUNE 202</w:t>
      </w:r>
      <w:r w:rsidR="00DD4544" w:rsidRPr="0094393B">
        <w:rPr>
          <w:rFonts w:ascii="Arial" w:hAnsi="Arial" w:cs="Arial"/>
          <w:color w:val="000000" w:themeColor="text1"/>
          <w:sz w:val="24"/>
        </w:rPr>
        <w:t>3</w:t>
      </w:r>
    </w:p>
    <w:p w14:paraId="0BA46D37" w14:textId="77777777" w:rsidR="00BD3478" w:rsidRPr="0094393B" w:rsidRDefault="00BD3478" w:rsidP="0094393B">
      <w:pPr>
        <w:jc w:val="center"/>
        <w:rPr>
          <w:rFonts w:ascii="Arial" w:hAnsi="Arial" w:cs="Arial"/>
        </w:rPr>
      </w:pPr>
    </w:p>
    <w:p w14:paraId="3DFE837D" w14:textId="77777777" w:rsidR="004B3BB4" w:rsidRPr="0094393B" w:rsidRDefault="004B3BB4" w:rsidP="0094393B">
      <w:pPr>
        <w:pStyle w:val="Heading5"/>
        <w:spacing w:line="360" w:lineRule="auto"/>
        <w:rPr>
          <w:rFonts w:ascii="Arial" w:hAnsi="Arial" w:cs="Arial"/>
          <w:sz w:val="24"/>
        </w:rPr>
      </w:pPr>
      <w:r w:rsidRPr="0094393B">
        <w:rPr>
          <w:rFonts w:ascii="Arial" w:hAnsi="Arial" w:cs="Arial"/>
          <w:sz w:val="24"/>
        </w:rPr>
        <w:t xml:space="preserve">DEPARTMENT OF </w:t>
      </w:r>
      <w:r w:rsidR="000C7971" w:rsidRPr="0094393B">
        <w:rPr>
          <w:rFonts w:ascii="Arial" w:hAnsi="Arial" w:cs="Arial"/>
          <w:sz w:val="24"/>
        </w:rPr>
        <w:t>COMPUTER ENGINEERING</w:t>
      </w:r>
    </w:p>
    <w:p w14:paraId="68072833" w14:textId="77777777" w:rsidR="0070751B" w:rsidRPr="0094393B" w:rsidRDefault="0070751B" w:rsidP="0094393B">
      <w:pPr>
        <w:pStyle w:val="Heading5"/>
        <w:tabs>
          <w:tab w:val="left" w:pos="2444"/>
          <w:tab w:val="center" w:pos="4590"/>
        </w:tabs>
        <w:spacing w:line="360" w:lineRule="auto"/>
        <w:rPr>
          <w:rFonts w:ascii="Arial" w:hAnsi="Arial" w:cs="Arial"/>
          <w:sz w:val="24"/>
        </w:rPr>
      </w:pPr>
      <w:r w:rsidRPr="0094393B">
        <w:rPr>
          <w:rFonts w:ascii="Arial" w:hAnsi="Arial" w:cs="Arial"/>
          <w:sz w:val="24"/>
        </w:rPr>
        <w:t xml:space="preserve">PSG </w:t>
      </w:r>
      <w:r w:rsidR="009201E8" w:rsidRPr="0094393B">
        <w:rPr>
          <w:rFonts w:ascii="Arial" w:hAnsi="Arial" w:cs="Arial"/>
          <w:sz w:val="24"/>
        </w:rPr>
        <w:t>POLYTECHNIC COLLEGE</w:t>
      </w:r>
    </w:p>
    <w:p w14:paraId="484C50C2" w14:textId="77777777" w:rsidR="00933D22" w:rsidRPr="0094393B" w:rsidRDefault="0070751B" w:rsidP="0094393B">
      <w:pPr>
        <w:spacing w:line="360" w:lineRule="auto"/>
        <w:jc w:val="center"/>
        <w:rPr>
          <w:rFonts w:ascii="Arial" w:hAnsi="Arial" w:cs="Arial"/>
        </w:rPr>
      </w:pPr>
      <w:r w:rsidRPr="0094393B">
        <w:rPr>
          <w:rFonts w:ascii="Arial" w:hAnsi="Arial" w:cs="Arial"/>
        </w:rPr>
        <w:t xml:space="preserve">(Autonomous </w:t>
      </w:r>
      <w:r w:rsidR="007B01FE" w:rsidRPr="0094393B">
        <w:rPr>
          <w:rFonts w:ascii="Arial" w:hAnsi="Arial" w:cs="Arial"/>
        </w:rPr>
        <w:t xml:space="preserve">and an ISO 9001 certified </w:t>
      </w:r>
      <w:r w:rsidRPr="0094393B">
        <w:rPr>
          <w:rFonts w:ascii="Arial" w:hAnsi="Arial" w:cs="Arial"/>
        </w:rPr>
        <w:t>Institution)</w:t>
      </w:r>
    </w:p>
    <w:p w14:paraId="55C56E6B" w14:textId="64186DE9" w:rsidR="0094393B" w:rsidRDefault="0070751B" w:rsidP="00C32C0A">
      <w:pPr>
        <w:spacing w:line="360" w:lineRule="auto"/>
        <w:jc w:val="center"/>
        <w:rPr>
          <w:rFonts w:ascii="Arial" w:hAnsi="Arial" w:cs="Arial"/>
        </w:rPr>
      </w:pPr>
      <w:r w:rsidRPr="0094393B">
        <w:rPr>
          <w:rFonts w:ascii="Arial" w:hAnsi="Arial" w:cs="Arial"/>
        </w:rPr>
        <w:t>COIMBATORE – 641 004</w:t>
      </w:r>
    </w:p>
    <w:p w14:paraId="06D61D19" w14:textId="77777777" w:rsidR="00C32C0A" w:rsidRDefault="00C32C0A" w:rsidP="00C32C0A">
      <w:pPr>
        <w:spacing w:line="360" w:lineRule="auto"/>
        <w:jc w:val="center"/>
        <w:rPr>
          <w:rFonts w:ascii="Arial" w:hAnsi="Arial" w:cs="Arial"/>
        </w:rPr>
      </w:pPr>
    </w:p>
    <w:p w14:paraId="788A0C38" w14:textId="77777777" w:rsidR="00C32C0A" w:rsidRDefault="00C32C0A" w:rsidP="0094393B">
      <w:pPr>
        <w:pStyle w:val="Heading5"/>
        <w:rPr>
          <w:rFonts w:ascii="Arial" w:hAnsi="Arial" w:cs="Arial"/>
          <w:sz w:val="24"/>
        </w:rPr>
      </w:pPr>
    </w:p>
    <w:p w14:paraId="03C6834D" w14:textId="5F270F7D" w:rsidR="003F1632" w:rsidRPr="0094393B" w:rsidRDefault="003F1632" w:rsidP="0094393B">
      <w:pPr>
        <w:pStyle w:val="Heading5"/>
        <w:rPr>
          <w:rFonts w:ascii="Arial" w:hAnsi="Arial" w:cs="Arial"/>
          <w:sz w:val="24"/>
        </w:rPr>
      </w:pPr>
      <w:r w:rsidRPr="0094393B">
        <w:rPr>
          <w:rFonts w:ascii="Arial" w:hAnsi="Arial" w:cs="Arial"/>
          <w:sz w:val="24"/>
        </w:rPr>
        <w:t>PSG POLYTECHNIC COLLEGE</w:t>
      </w:r>
    </w:p>
    <w:p w14:paraId="71A7E3F5" w14:textId="77777777" w:rsidR="003F1632" w:rsidRPr="0094393B" w:rsidRDefault="003F1632" w:rsidP="0094393B">
      <w:pPr>
        <w:spacing w:line="312" w:lineRule="auto"/>
        <w:jc w:val="center"/>
        <w:rPr>
          <w:rFonts w:ascii="Arial" w:hAnsi="Arial" w:cs="Arial"/>
        </w:rPr>
      </w:pPr>
      <w:r w:rsidRPr="0094393B">
        <w:rPr>
          <w:rFonts w:ascii="Arial" w:hAnsi="Arial" w:cs="Arial"/>
        </w:rPr>
        <w:t>(Autonomous and an ISO 9001 certified Institution)</w:t>
      </w:r>
    </w:p>
    <w:p w14:paraId="50E116AE" w14:textId="0A3210A4" w:rsidR="003F1632" w:rsidRPr="0094393B" w:rsidRDefault="003F1632" w:rsidP="0094393B">
      <w:pPr>
        <w:pStyle w:val="Heading5"/>
        <w:rPr>
          <w:rFonts w:ascii="Arial" w:hAnsi="Arial" w:cs="Arial"/>
          <w:sz w:val="24"/>
        </w:rPr>
      </w:pPr>
      <w:r w:rsidRPr="0094393B">
        <w:rPr>
          <w:rFonts w:ascii="Arial" w:hAnsi="Arial" w:cs="Arial"/>
          <w:sz w:val="24"/>
        </w:rPr>
        <w:t>DEPARTMENT OF</w:t>
      </w:r>
      <w:r w:rsidR="00C32C0A">
        <w:rPr>
          <w:rFonts w:ascii="Arial" w:hAnsi="Arial" w:cs="Arial"/>
          <w:sz w:val="24"/>
        </w:rPr>
        <w:t xml:space="preserve"> COMPUTER ENGINEERING</w:t>
      </w:r>
    </w:p>
    <w:p w14:paraId="662FE19B" w14:textId="77777777" w:rsidR="003F1632" w:rsidRPr="0094393B" w:rsidRDefault="003F1632" w:rsidP="0094393B">
      <w:pPr>
        <w:pStyle w:val="Heading7"/>
        <w:rPr>
          <w:rFonts w:ascii="Arial" w:hAnsi="Arial" w:cs="Arial"/>
          <w:b w:val="0"/>
          <w:sz w:val="24"/>
        </w:rPr>
      </w:pPr>
      <w:r w:rsidRPr="0094393B">
        <w:rPr>
          <w:rFonts w:ascii="Arial" w:hAnsi="Arial" w:cs="Arial"/>
          <w:b w:val="0"/>
          <w:sz w:val="24"/>
        </w:rPr>
        <w:t>COIMBATORE – 641 004</w:t>
      </w:r>
    </w:p>
    <w:p w14:paraId="6F6EE844" w14:textId="6303AA11" w:rsidR="0094393B" w:rsidRPr="00C32C0A" w:rsidRDefault="003F1632" w:rsidP="00C32C0A">
      <w:pPr>
        <w:jc w:val="center"/>
        <w:rPr>
          <w:rFonts w:ascii="Arial" w:hAnsi="Arial" w:cs="Arial"/>
          <w:b/>
        </w:rPr>
      </w:pPr>
      <w:r w:rsidRPr="0094393B">
        <w:rPr>
          <w:rFonts w:ascii="Arial" w:hAnsi="Arial" w:cs="Arial"/>
          <w:b/>
        </w:rPr>
        <w:t>CERTIFICATE</w:t>
      </w:r>
    </w:p>
    <w:p w14:paraId="17E840E3" w14:textId="6656348B" w:rsidR="0094393B" w:rsidRDefault="0094393B" w:rsidP="0094393B">
      <w:pPr>
        <w:jc w:val="center"/>
        <w:rPr>
          <w:rFonts w:ascii="Arial" w:hAnsi="Arial" w:cs="Arial"/>
          <w:b/>
          <w:bCs/>
          <w:color w:val="000000" w:themeColor="text1"/>
        </w:rPr>
      </w:pPr>
    </w:p>
    <w:tbl>
      <w:tblPr>
        <w:tblStyle w:val="TableGrid"/>
        <w:tblW w:w="8436" w:type="dxa"/>
        <w:tblInd w:w="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"/>
        <w:gridCol w:w="2692"/>
        <w:gridCol w:w="3055"/>
        <w:gridCol w:w="1662"/>
      </w:tblGrid>
      <w:tr w:rsidR="0094393B" w14:paraId="2927E049" w14:textId="77777777" w:rsidTr="00C32C0A">
        <w:tc>
          <w:tcPr>
            <w:tcW w:w="1027" w:type="dxa"/>
          </w:tcPr>
          <w:p w14:paraId="6E8C3A77" w14:textId="58F9F6B6" w:rsidR="0094393B" w:rsidRPr="0094393B" w:rsidRDefault="0094393B" w:rsidP="00C32C0A">
            <w:pPr>
              <w:spacing w:line="360" w:lineRule="auto"/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2692" w:type="dxa"/>
            <w:hideMark/>
          </w:tcPr>
          <w:p w14:paraId="440DF671" w14:textId="3D5D6AAE" w:rsidR="0094393B" w:rsidRDefault="0094393B" w:rsidP="00DA01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94393B">
              <w:rPr>
                <w:rFonts w:ascii="Arial" w:hAnsi="Arial" w:cs="Arial"/>
                <w:b/>
                <w:color w:val="000000"/>
              </w:rPr>
              <w:t>RAMANAN M</w:t>
            </w:r>
          </w:p>
        </w:tc>
        <w:tc>
          <w:tcPr>
            <w:tcW w:w="3055" w:type="dxa"/>
          </w:tcPr>
          <w:p w14:paraId="24AD23C7" w14:textId="18A48BAC" w:rsidR="0094393B" w:rsidRDefault="0094393B" w:rsidP="00C32C0A">
            <w:pPr>
              <w:spacing w:line="36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REGISTER NUMBER</w:t>
            </w:r>
          </w:p>
        </w:tc>
        <w:tc>
          <w:tcPr>
            <w:tcW w:w="1662" w:type="dxa"/>
            <w:vAlign w:val="center"/>
            <w:hideMark/>
          </w:tcPr>
          <w:p w14:paraId="66B42CCF" w14:textId="58785F44" w:rsidR="0094393B" w:rsidRDefault="0094393B" w:rsidP="00C32C0A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21DX1</w:t>
            </w:r>
            <w:r w:rsidR="00C32C0A">
              <w:rPr>
                <w:rFonts w:ascii="Arial" w:hAnsi="Arial" w:cs="Arial"/>
                <w:b/>
                <w:bCs/>
                <w:color w:val="000000" w:themeColor="text1"/>
              </w:rPr>
              <w:t>7</w:t>
            </w:r>
          </w:p>
        </w:tc>
      </w:tr>
      <w:tr w:rsidR="0094393B" w14:paraId="2F304111" w14:textId="77777777" w:rsidTr="00C32C0A">
        <w:tc>
          <w:tcPr>
            <w:tcW w:w="1027" w:type="dxa"/>
          </w:tcPr>
          <w:p w14:paraId="1F33FD98" w14:textId="6EAB3368" w:rsidR="0094393B" w:rsidRDefault="0094393B" w:rsidP="00C32C0A">
            <w:pPr>
              <w:spacing w:line="36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2692" w:type="dxa"/>
            <w:hideMark/>
          </w:tcPr>
          <w:p w14:paraId="79D41740" w14:textId="20137BDC" w:rsidR="0094393B" w:rsidRDefault="00C32C0A" w:rsidP="00DA01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BARATH K N</w:t>
            </w:r>
            <w:r w:rsidR="0094393B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3055" w:type="dxa"/>
          </w:tcPr>
          <w:p w14:paraId="05951E12" w14:textId="29DC1FB7" w:rsidR="0094393B" w:rsidRDefault="0094393B" w:rsidP="00C32C0A">
            <w:pPr>
              <w:spacing w:line="36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REGISTER NUMBER</w:t>
            </w:r>
          </w:p>
        </w:tc>
        <w:tc>
          <w:tcPr>
            <w:tcW w:w="1662" w:type="dxa"/>
            <w:vAlign w:val="center"/>
            <w:hideMark/>
          </w:tcPr>
          <w:p w14:paraId="588CDE12" w14:textId="4477471F" w:rsidR="0094393B" w:rsidRDefault="0094393B" w:rsidP="00C32C0A">
            <w:pPr>
              <w:spacing w:line="360" w:lineRule="auto"/>
              <w:ind w:left="31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  <w:r w:rsidR="00C32C0A">
              <w:rPr>
                <w:rFonts w:ascii="Arial" w:hAnsi="Arial" w:cs="Arial"/>
                <w:b/>
                <w:bCs/>
                <w:color w:val="000000" w:themeColor="text1"/>
              </w:rPr>
              <w:t>2XH04</w:t>
            </w:r>
          </w:p>
        </w:tc>
      </w:tr>
      <w:tr w:rsidR="0094393B" w14:paraId="01DA673E" w14:textId="77777777" w:rsidTr="00C32C0A">
        <w:tc>
          <w:tcPr>
            <w:tcW w:w="1027" w:type="dxa"/>
          </w:tcPr>
          <w:p w14:paraId="62C0F2CE" w14:textId="6AA27AD6" w:rsidR="0094393B" w:rsidRDefault="0094393B" w:rsidP="00C32C0A">
            <w:pPr>
              <w:spacing w:line="36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2692" w:type="dxa"/>
            <w:hideMark/>
          </w:tcPr>
          <w:p w14:paraId="693CEB8F" w14:textId="10080437" w:rsidR="0094393B" w:rsidRDefault="00C32C0A" w:rsidP="00DA01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MUKESH BABU A</w:t>
            </w:r>
          </w:p>
        </w:tc>
        <w:tc>
          <w:tcPr>
            <w:tcW w:w="3055" w:type="dxa"/>
          </w:tcPr>
          <w:p w14:paraId="123DDB90" w14:textId="45F92AC9" w:rsidR="0094393B" w:rsidRDefault="0094393B" w:rsidP="00C32C0A">
            <w:pPr>
              <w:spacing w:line="36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REGISTER NUMBER</w:t>
            </w:r>
          </w:p>
        </w:tc>
        <w:tc>
          <w:tcPr>
            <w:tcW w:w="1662" w:type="dxa"/>
            <w:vAlign w:val="center"/>
            <w:hideMark/>
          </w:tcPr>
          <w:p w14:paraId="6125CA9A" w14:textId="4E542731" w:rsidR="0094393B" w:rsidRDefault="0094393B" w:rsidP="00C32C0A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  <w:r w:rsidR="00C32C0A">
              <w:rPr>
                <w:rFonts w:ascii="Arial" w:hAnsi="Arial" w:cs="Arial"/>
                <w:b/>
                <w:bCs/>
                <w:color w:val="000000" w:themeColor="text1"/>
              </w:rPr>
              <w:t>2XH06</w:t>
            </w:r>
          </w:p>
        </w:tc>
      </w:tr>
      <w:tr w:rsidR="0094393B" w14:paraId="4D631B96" w14:textId="77777777" w:rsidTr="00C32C0A">
        <w:trPr>
          <w:trHeight w:val="730"/>
        </w:trPr>
        <w:tc>
          <w:tcPr>
            <w:tcW w:w="1027" w:type="dxa"/>
          </w:tcPr>
          <w:p w14:paraId="0343E438" w14:textId="22081490" w:rsidR="0094393B" w:rsidRDefault="0094393B" w:rsidP="00C32C0A">
            <w:pPr>
              <w:spacing w:line="36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2692" w:type="dxa"/>
            <w:hideMark/>
          </w:tcPr>
          <w:p w14:paraId="32B75B37" w14:textId="6E276B72" w:rsidR="0094393B" w:rsidRDefault="00C32C0A" w:rsidP="00DA0163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THILLAIARASU T</w:t>
            </w:r>
          </w:p>
        </w:tc>
        <w:tc>
          <w:tcPr>
            <w:tcW w:w="3055" w:type="dxa"/>
          </w:tcPr>
          <w:p w14:paraId="6F2F57A3" w14:textId="2BA05CE1" w:rsidR="0094393B" w:rsidRDefault="0094393B" w:rsidP="00C32C0A">
            <w:pPr>
              <w:spacing w:line="36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REGISTER NUMBER</w:t>
            </w:r>
          </w:p>
        </w:tc>
        <w:tc>
          <w:tcPr>
            <w:tcW w:w="1662" w:type="dxa"/>
            <w:vAlign w:val="center"/>
          </w:tcPr>
          <w:p w14:paraId="3F330E78" w14:textId="2AD28EEC" w:rsidR="0094393B" w:rsidRDefault="0094393B" w:rsidP="00C32C0A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  <w:r w:rsidR="00C32C0A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XH07</w:t>
            </w:r>
          </w:p>
          <w:p w14:paraId="24BEF8FF" w14:textId="77777777" w:rsidR="0094393B" w:rsidRDefault="0094393B" w:rsidP="00C32C0A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D76C60E" w14:textId="1C4C8E4B" w:rsidR="003F1632" w:rsidRPr="0094393B" w:rsidRDefault="003F1632" w:rsidP="005A758E">
      <w:pPr>
        <w:spacing w:line="360" w:lineRule="auto"/>
        <w:jc w:val="center"/>
        <w:rPr>
          <w:rFonts w:ascii="Arial" w:hAnsi="Arial" w:cs="Arial"/>
        </w:rPr>
      </w:pPr>
      <w:r w:rsidRPr="0094393B">
        <w:rPr>
          <w:rFonts w:ascii="Arial" w:hAnsi="Arial" w:cs="Arial"/>
        </w:rPr>
        <w:t>This is to certify that the Project report entitled</w:t>
      </w:r>
    </w:p>
    <w:p w14:paraId="7098C559" w14:textId="55DDDEBF" w:rsidR="003F1632" w:rsidRPr="00C32C0A" w:rsidRDefault="00C32C0A" w:rsidP="005A758E">
      <w:pPr>
        <w:pStyle w:val="Heading5"/>
        <w:spacing w:line="360" w:lineRule="auto"/>
        <w:rPr>
          <w:rFonts w:ascii="Arial" w:hAnsi="Arial" w:cs="Arial"/>
          <w:sz w:val="24"/>
        </w:rPr>
      </w:pPr>
      <w:r w:rsidRPr="00C32C0A">
        <w:rPr>
          <w:rFonts w:ascii="Arial" w:hAnsi="Arial" w:cs="Arial"/>
          <w:sz w:val="24"/>
        </w:rPr>
        <w:t>CONFERENCE ROOM BOOKING SYSTEM</w:t>
      </w:r>
    </w:p>
    <w:p w14:paraId="2FD7E55D" w14:textId="77777777" w:rsidR="003F1632" w:rsidRPr="0094393B" w:rsidRDefault="003F1632" w:rsidP="005A758E">
      <w:pPr>
        <w:spacing w:line="360" w:lineRule="auto"/>
        <w:jc w:val="center"/>
        <w:rPr>
          <w:rFonts w:ascii="Arial" w:hAnsi="Arial" w:cs="Arial"/>
        </w:rPr>
      </w:pPr>
      <w:r w:rsidRPr="0094393B">
        <w:rPr>
          <w:rFonts w:ascii="Arial" w:hAnsi="Arial" w:cs="Arial"/>
        </w:rPr>
        <w:t>has been submitted by</w:t>
      </w:r>
    </w:p>
    <w:p w14:paraId="10AE6D29" w14:textId="0F0C38E6" w:rsidR="00C32C0A" w:rsidRPr="00C32C0A" w:rsidRDefault="00C32C0A" w:rsidP="00C32C0A">
      <w:pPr>
        <w:spacing w:line="360" w:lineRule="auto"/>
        <w:jc w:val="center"/>
        <w:rPr>
          <w:rFonts w:ascii="Arial" w:hAnsi="Arial" w:cs="Arial"/>
          <w:b/>
        </w:rPr>
      </w:pPr>
      <w:r w:rsidRPr="00C32C0A">
        <w:rPr>
          <w:rFonts w:ascii="Arial" w:hAnsi="Arial" w:cs="Arial"/>
          <w:b/>
        </w:rPr>
        <w:t>Mr. RAMANAN M</w:t>
      </w:r>
    </w:p>
    <w:p w14:paraId="1CCCD5B0" w14:textId="3FF4CCA7" w:rsidR="00C32C0A" w:rsidRPr="00C32C0A" w:rsidRDefault="00C32C0A" w:rsidP="00C32C0A">
      <w:pPr>
        <w:spacing w:line="360" w:lineRule="auto"/>
        <w:jc w:val="center"/>
        <w:rPr>
          <w:rFonts w:ascii="Arial" w:hAnsi="Arial" w:cs="Arial"/>
          <w:b/>
        </w:rPr>
      </w:pPr>
      <w:r w:rsidRPr="00C32C0A">
        <w:rPr>
          <w:rFonts w:ascii="Arial" w:hAnsi="Arial" w:cs="Arial"/>
          <w:b/>
        </w:rPr>
        <w:t>Mr. BARATH K N</w:t>
      </w:r>
    </w:p>
    <w:p w14:paraId="3D88522D" w14:textId="2C527341" w:rsidR="00C32C0A" w:rsidRPr="00C32C0A" w:rsidRDefault="00C32C0A" w:rsidP="00C32C0A">
      <w:pPr>
        <w:spacing w:line="360" w:lineRule="auto"/>
        <w:jc w:val="center"/>
        <w:rPr>
          <w:rFonts w:ascii="Arial" w:hAnsi="Arial" w:cs="Arial"/>
          <w:b/>
        </w:rPr>
      </w:pPr>
      <w:r w:rsidRPr="00C32C0A">
        <w:rPr>
          <w:rFonts w:ascii="Arial" w:hAnsi="Arial" w:cs="Arial"/>
          <w:b/>
        </w:rPr>
        <w:t>Mr. MUKESH BABU A</w:t>
      </w:r>
    </w:p>
    <w:p w14:paraId="453B06FF" w14:textId="6AE49D7F" w:rsidR="00C32C0A" w:rsidRPr="00C32C0A" w:rsidRDefault="00C32C0A" w:rsidP="00C32C0A">
      <w:pPr>
        <w:spacing w:line="360" w:lineRule="auto"/>
        <w:jc w:val="center"/>
        <w:rPr>
          <w:rFonts w:ascii="Arial" w:hAnsi="Arial" w:cs="Arial"/>
          <w:b/>
        </w:rPr>
      </w:pPr>
      <w:r w:rsidRPr="00C32C0A">
        <w:rPr>
          <w:rFonts w:ascii="Arial" w:hAnsi="Arial" w:cs="Arial"/>
          <w:b/>
        </w:rPr>
        <w:t>Mr. THILLAIARASU T</w:t>
      </w:r>
    </w:p>
    <w:p w14:paraId="3A8C3D5A" w14:textId="77777777" w:rsidR="003F1632" w:rsidRPr="0094393B" w:rsidRDefault="003F1632" w:rsidP="0094393B">
      <w:pPr>
        <w:spacing w:line="360" w:lineRule="auto"/>
        <w:jc w:val="center"/>
        <w:rPr>
          <w:rFonts w:ascii="Arial" w:hAnsi="Arial" w:cs="Arial"/>
        </w:rPr>
      </w:pPr>
      <w:r w:rsidRPr="0094393B">
        <w:rPr>
          <w:rFonts w:ascii="Arial" w:hAnsi="Arial" w:cs="Arial"/>
        </w:rPr>
        <w:t>In partial fulfillment for the award of</w:t>
      </w:r>
    </w:p>
    <w:p w14:paraId="311A872E" w14:textId="52932A32" w:rsidR="003F1632" w:rsidRPr="0094393B" w:rsidRDefault="003F1632" w:rsidP="0094393B">
      <w:pPr>
        <w:pStyle w:val="Heading7"/>
        <w:spacing w:line="360" w:lineRule="auto"/>
        <w:rPr>
          <w:rFonts w:ascii="Arial" w:hAnsi="Arial" w:cs="Arial"/>
          <w:bCs w:val="0"/>
          <w:caps/>
          <w:color w:val="0000FF"/>
          <w:sz w:val="24"/>
        </w:rPr>
      </w:pPr>
      <w:r w:rsidRPr="0094393B">
        <w:rPr>
          <w:rFonts w:ascii="Arial" w:hAnsi="Arial" w:cs="Arial"/>
          <w:bCs w:val="0"/>
          <w:caps/>
          <w:color w:val="000000"/>
          <w:sz w:val="24"/>
        </w:rPr>
        <w:t>DIPLOMA IN</w:t>
      </w:r>
      <w:r w:rsidR="00C32C0A">
        <w:rPr>
          <w:rFonts w:ascii="Arial" w:hAnsi="Arial" w:cs="Arial"/>
          <w:sz w:val="24"/>
        </w:rPr>
        <w:t xml:space="preserve"> COMPUTER ENGINEERING</w:t>
      </w:r>
    </w:p>
    <w:p w14:paraId="61C0AF40" w14:textId="77777777" w:rsidR="003F1632" w:rsidRPr="0094393B" w:rsidRDefault="003F1632" w:rsidP="0094393B">
      <w:pPr>
        <w:spacing w:line="360" w:lineRule="auto"/>
        <w:jc w:val="center"/>
        <w:rPr>
          <w:rFonts w:ascii="Arial" w:hAnsi="Arial" w:cs="Arial"/>
        </w:rPr>
      </w:pPr>
      <w:r w:rsidRPr="0094393B">
        <w:rPr>
          <w:rFonts w:ascii="Arial" w:hAnsi="Arial" w:cs="Arial"/>
        </w:rPr>
        <w:t>of the State Board of Technical Education,</w:t>
      </w:r>
    </w:p>
    <w:p w14:paraId="3810054A" w14:textId="77777777" w:rsidR="003F1632" w:rsidRPr="0094393B" w:rsidRDefault="003F1632" w:rsidP="0094393B">
      <w:pPr>
        <w:spacing w:line="360" w:lineRule="auto"/>
        <w:jc w:val="center"/>
        <w:rPr>
          <w:rFonts w:ascii="Arial" w:hAnsi="Arial" w:cs="Arial"/>
        </w:rPr>
      </w:pPr>
      <w:r w:rsidRPr="0094393B">
        <w:rPr>
          <w:rFonts w:ascii="Arial" w:hAnsi="Arial" w:cs="Arial"/>
        </w:rPr>
        <w:t>Government of Tamil Nadu.</w:t>
      </w:r>
    </w:p>
    <w:p w14:paraId="59A7B5F5" w14:textId="36355FBB" w:rsidR="003F1632" w:rsidRPr="0094393B" w:rsidRDefault="003F1632" w:rsidP="0094393B">
      <w:pPr>
        <w:jc w:val="center"/>
        <w:rPr>
          <w:rFonts w:ascii="Arial" w:hAnsi="Arial" w:cs="Arial"/>
          <w:color w:val="000000"/>
        </w:rPr>
      </w:pPr>
      <w:r w:rsidRPr="0094393B">
        <w:rPr>
          <w:rFonts w:ascii="Arial" w:hAnsi="Arial" w:cs="Arial"/>
          <w:color w:val="000000"/>
        </w:rPr>
        <w:t>during the academic year</w:t>
      </w:r>
      <w:r w:rsidR="00C32C0A">
        <w:rPr>
          <w:rFonts w:ascii="Arial" w:hAnsi="Arial" w:cs="Arial"/>
          <w:color w:val="000000"/>
        </w:rPr>
        <w:t xml:space="preserve"> 2022 - 2023</w:t>
      </w:r>
    </w:p>
    <w:p w14:paraId="11FC5C30" w14:textId="77777777" w:rsidR="003F1632" w:rsidRPr="0094393B" w:rsidRDefault="003F1632" w:rsidP="0094393B">
      <w:pPr>
        <w:jc w:val="center"/>
        <w:rPr>
          <w:rFonts w:ascii="Arial" w:hAnsi="Arial" w:cs="Arial"/>
        </w:rPr>
      </w:pPr>
    </w:p>
    <w:p w14:paraId="19694B4C" w14:textId="60279059" w:rsidR="003F1632" w:rsidRPr="0094393B" w:rsidRDefault="003F1632" w:rsidP="0094393B">
      <w:pPr>
        <w:spacing w:line="288" w:lineRule="auto"/>
        <w:jc w:val="center"/>
        <w:rPr>
          <w:rFonts w:ascii="Arial" w:hAnsi="Arial" w:cs="Arial"/>
        </w:rPr>
      </w:pPr>
    </w:p>
    <w:p w14:paraId="777A5C60" w14:textId="5F6E3873" w:rsidR="003F1632" w:rsidRPr="0094393B" w:rsidRDefault="003F1632" w:rsidP="005A758E">
      <w:pPr>
        <w:spacing w:line="288" w:lineRule="auto"/>
        <w:rPr>
          <w:rFonts w:ascii="Arial" w:hAnsi="Arial" w:cs="Arial"/>
          <w:b/>
          <w:color w:val="000000"/>
        </w:rPr>
      </w:pPr>
      <w:r w:rsidRPr="0094393B">
        <w:rPr>
          <w:rFonts w:ascii="Arial" w:hAnsi="Arial" w:cs="Arial"/>
          <w:b/>
          <w:color w:val="000000"/>
        </w:rPr>
        <w:tab/>
      </w:r>
      <w:r w:rsidRPr="0094393B">
        <w:rPr>
          <w:rFonts w:ascii="Arial" w:hAnsi="Arial" w:cs="Arial"/>
          <w:b/>
          <w:color w:val="000000"/>
        </w:rPr>
        <w:tab/>
      </w:r>
      <w:r w:rsidRPr="0094393B">
        <w:rPr>
          <w:rFonts w:ascii="Arial" w:hAnsi="Arial" w:cs="Arial"/>
          <w:b/>
          <w:color w:val="000000"/>
        </w:rPr>
        <w:tab/>
      </w:r>
      <w:r w:rsidRPr="0094393B">
        <w:rPr>
          <w:rFonts w:ascii="Arial" w:hAnsi="Arial" w:cs="Arial"/>
          <w:b/>
          <w:color w:val="000000"/>
        </w:rPr>
        <w:tab/>
      </w:r>
      <w:r w:rsidRPr="0094393B">
        <w:rPr>
          <w:rFonts w:ascii="Arial" w:hAnsi="Arial" w:cs="Arial"/>
          <w:b/>
          <w:color w:val="000000"/>
        </w:rPr>
        <w:tab/>
      </w:r>
      <w:r w:rsidRPr="0094393B">
        <w:rPr>
          <w:rFonts w:ascii="Arial" w:hAnsi="Arial" w:cs="Arial"/>
          <w:b/>
          <w:color w:val="000000"/>
        </w:rPr>
        <w:tab/>
      </w:r>
    </w:p>
    <w:p w14:paraId="2C36D0CD" w14:textId="603082A9" w:rsidR="003F1632" w:rsidRPr="0094393B" w:rsidRDefault="003F1632" w:rsidP="0094393B">
      <w:pPr>
        <w:spacing w:line="288" w:lineRule="auto"/>
        <w:jc w:val="center"/>
        <w:rPr>
          <w:rFonts w:ascii="Arial" w:hAnsi="Arial" w:cs="Arial"/>
        </w:rPr>
      </w:pPr>
      <w:r w:rsidRPr="009439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9394F6" wp14:editId="22C1AC2F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829300" cy="0"/>
                <wp:effectExtent l="28575" t="31750" r="28575" b="34925"/>
                <wp:wrapNone/>
                <wp:docPr id="92982980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7628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pt" to="45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" strokeweight="4.5pt">
                <v:stroke linestyle="thinThick"/>
              </v:line>
            </w:pict>
          </mc:Fallback>
        </mc:AlternateContent>
      </w:r>
      <w:r w:rsidRPr="0094393B">
        <w:rPr>
          <w:rFonts w:ascii="Arial" w:hAnsi="Arial" w:cs="Arial"/>
        </w:rPr>
        <w:t xml:space="preserve">Faculty guide       </w:t>
      </w:r>
      <w:r w:rsidRPr="0094393B">
        <w:rPr>
          <w:rFonts w:ascii="Arial" w:hAnsi="Arial" w:cs="Arial"/>
          <w:b/>
          <w:color w:val="000000"/>
        </w:rPr>
        <w:tab/>
      </w:r>
      <w:r w:rsidRPr="0094393B">
        <w:rPr>
          <w:rFonts w:ascii="Arial" w:hAnsi="Arial" w:cs="Arial"/>
          <w:b/>
          <w:color w:val="000000"/>
        </w:rPr>
        <w:tab/>
      </w:r>
      <w:r w:rsidRPr="0094393B">
        <w:rPr>
          <w:rFonts w:ascii="Arial" w:hAnsi="Arial" w:cs="Arial"/>
          <w:b/>
          <w:color w:val="000000"/>
        </w:rPr>
        <w:tab/>
      </w:r>
      <w:r w:rsidRPr="0094393B">
        <w:rPr>
          <w:rFonts w:ascii="Arial" w:hAnsi="Arial" w:cs="Arial"/>
          <w:b/>
          <w:color w:val="000000"/>
        </w:rPr>
        <w:tab/>
      </w:r>
      <w:r w:rsidRPr="0094393B">
        <w:rPr>
          <w:rFonts w:ascii="Arial" w:hAnsi="Arial" w:cs="Arial"/>
          <w:b/>
          <w:color w:val="000000"/>
        </w:rPr>
        <w:tab/>
      </w:r>
      <w:r w:rsidRPr="0094393B">
        <w:rPr>
          <w:rFonts w:ascii="Arial" w:hAnsi="Arial" w:cs="Arial"/>
          <w:b/>
          <w:color w:val="000000"/>
        </w:rPr>
        <w:tab/>
      </w:r>
      <w:r w:rsidRPr="0094393B">
        <w:rPr>
          <w:rFonts w:ascii="Arial" w:hAnsi="Arial" w:cs="Arial"/>
        </w:rPr>
        <w:t>Head of the Department</w:t>
      </w:r>
    </w:p>
    <w:p w14:paraId="4DF5211D" w14:textId="77777777" w:rsidR="003F1632" w:rsidRPr="0094393B" w:rsidRDefault="003F1632" w:rsidP="0094393B">
      <w:pPr>
        <w:jc w:val="center"/>
        <w:rPr>
          <w:rFonts w:ascii="Arial" w:hAnsi="Arial" w:cs="Arial"/>
        </w:rPr>
      </w:pPr>
    </w:p>
    <w:p w14:paraId="50042ACE" w14:textId="212D5B68" w:rsidR="003F1632" w:rsidRPr="0094393B" w:rsidRDefault="003F1632" w:rsidP="00C32C0A">
      <w:pPr>
        <w:rPr>
          <w:rFonts w:ascii="Arial" w:hAnsi="Arial" w:cs="Arial"/>
        </w:rPr>
      </w:pPr>
      <w:r w:rsidRPr="0094393B">
        <w:rPr>
          <w:rFonts w:ascii="Arial" w:hAnsi="Arial" w:cs="Arial"/>
        </w:rPr>
        <w:t>Certified that the candidate was examined by us in the Project work viva-voce examination held on ………………….</w:t>
      </w:r>
    </w:p>
    <w:p w14:paraId="4AEAEF6F" w14:textId="77777777" w:rsidR="003F1632" w:rsidRPr="0094393B" w:rsidRDefault="003F1632" w:rsidP="0094393B">
      <w:pPr>
        <w:ind w:left="-540" w:firstLine="540"/>
        <w:jc w:val="center"/>
        <w:rPr>
          <w:rFonts w:ascii="Arial" w:hAnsi="Arial" w:cs="Arial"/>
        </w:rPr>
      </w:pPr>
    </w:p>
    <w:p w14:paraId="31F063EB" w14:textId="77777777" w:rsidR="003F1632" w:rsidRPr="0094393B" w:rsidRDefault="003F1632" w:rsidP="0094393B">
      <w:pPr>
        <w:ind w:left="-540" w:firstLine="540"/>
        <w:jc w:val="center"/>
        <w:rPr>
          <w:rFonts w:ascii="Arial" w:hAnsi="Arial" w:cs="Arial"/>
        </w:rPr>
      </w:pPr>
    </w:p>
    <w:p w14:paraId="2BAD9EF1" w14:textId="76C9396E" w:rsidR="003F1632" w:rsidRPr="0094393B" w:rsidRDefault="003F1632" w:rsidP="005A758E">
      <w:pPr>
        <w:rPr>
          <w:rFonts w:ascii="Arial" w:hAnsi="Arial" w:cs="Arial"/>
        </w:rPr>
      </w:pPr>
    </w:p>
    <w:p w14:paraId="74D08D6B" w14:textId="04EB4E6A" w:rsidR="0094393B" w:rsidRDefault="003F1632" w:rsidP="005A758E">
      <w:pPr>
        <w:jc w:val="center"/>
        <w:rPr>
          <w:rFonts w:ascii="Arial" w:hAnsi="Arial" w:cs="Arial"/>
        </w:rPr>
      </w:pPr>
      <w:r w:rsidRPr="0094393B">
        <w:rPr>
          <w:rFonts w:ascii="Arial" w:hAnsi="Arial" w:cs="Arial"/>
        </w:rPr>
        <w:t xml:space="preserve">(Internal </w:t>
      </w:r>
      <w:proofErr w:type="gramStart"/>
      <w:r w:rsidRPr="0094393B">
        <w:rPr>
          <w:rFonts w:ascii="Arial" w:hAnsi="Arial" w:cs="Arial"/>
        </w:rPr>
        <w:t xml:space="preserve">Examiner)   </w:t>
      </w:r>
      <w:proofErr w:type="gramEnd"/>
      <w:r w:rsidRPr="0094393B">
        <w:rPr>
          <w:rFonts w:ascii="Arial" w:hAnsi="Arial" w:cs="Arial"/>
        </w:rPr>
        <w:t xml:space="preserve">                     </w:t>
      </w:r>
      <w:r w:rsidRPr="0094393B">
        <w:rPr>
          <w:rFonts w:ascii="Arial" w:hAnsi="Arial" w:cs="Arial"/>
        </w:rPr>
        <w:tab/>
        <w:t xml:space="preserve">        </w:t>
      </w:r>
      <w:r w:rsidRPr="0094393B">
        <w:rPr>
          <w:rFonts w:ascii="Arial" w:hAnsi="Arial" w:cs="Arial"/>
        </w:rPr>
        <w:tab/>
      </w:r>
      <w:r w:rsidRPr="0094393B">
        <w:rPr>
          <w:rFonts w:ascii="Arial" w:hAnsi="Arial" w:cs="Arial"/>
        </w:rPr>
        <w:tab/>
      </w:r>
      <w:r w:rsidRPr="0094393B">
        <w:rPr>
          <w:rFonts w:ascii="Arial" w:hAnsi="Arial" w:cs="Arial"/>
        </w:rPr>
        <w:tab/>
      </w:r>
      <w:r w:rsidR="005A758E">
        <w:rPr>
          <w:rFonts w:ascii="Arial" w:hAnsi="Arial" w:cs="Arial"/>
        </w:rPr>
        <w:t xml:space="preserve">       </w:t>
      </w:r>
      <w:r w:rsidRPr="0094393B">
        <w:rPr>
          <w:rFonts w:ascii="Arial" w:hAnsi="Arial" w:cs="Arial"/>
        </w:rPr>
        <w:t>(External Examiner)</w:t>
      </w:r>
    </w:p>
    <w:p w14:paraId="7BBDEC0E" w14:textId="77777777" w:rsidR="005A758E" w:rsidRDefault="005A758E" w:rsidP="005A758E">
      <w:pPr>
        <w:jc w:val="center"/>
        <w:rPr>
          <w:rFonts w:ascii="Arial" w:hAnsi="Arial" w:cs="Arial"/>
        </w:rPr>
      </w:pPr>
    </w:p>
    <w:p w14:paraId="1FBE53FA" w14:textId="77777777" w:rsidR="005A758E" w:rsidRPr="005A758E" w:rsidRDefault="005A758E" w:rsidP="005A758E">
      <w:pPr>
        <w:jc w:val="center"/>
        <w:rPr>
          <w:rFonts w:ascii="Arial" w:hAnsi="Arial" w:cs="Arial"/>
        </w:rPr>
      </w:pPr>
    </w:p>
    <w:p w14:paraId="649E4713" w14:textId="3A7D5271" w:rsidR="002E7118" w:rsidRDefault="002E7118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E70BD">
        <w:rPr>
          <w:rFonts w:ascii="Arial" w:hAnsi="Arial" w:cs="Arial"/>
          <w:b/>
          <w:bCs/>
          <w:sz w:val="28"/>
          <w:szCs w:val="28"/>
        </w:rPr>
        <w:lastRenderedPageBreak/>
        <w:t>ABSTRACT</w:t>
      </w:r>
    </w:p>
    <w:p w14:paraId="7D9FE4F4" w14:textId="77777777" w:rsidR="00830104" w:rsidRPr="001E70BD" w:rsidRDefault="00830104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19A202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This abstract aims to provide a concise overview of the process and considerations involved in booking a conference hall for an event.</w:t>
      </w:r>
      <w:r w:rsidRPr="001E70B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E70BD">
        <w:rPr>
          <w:rFonts w:ascii="Arial" w:hAnsi="Arial" w:cs="Arial"/>
        </w:rPr>
        <w:t xml:space="preserve">Organizing a successful conference requires careful planning and attention to detail. One critical aspect is securing an appropriate conference hall that meets the event's requirements. </w:t>
      </w:r>
      <w:proofErr w:type="gramStart"/>
      <w:r w:rsidRPr="001E70BD">
        <w:rPr>
          <w:rFonts w:ascii="Arial" w:hAnsi="Arial" w:cs="Arial"/>
        </w:rPr>
        <w:t>This abstract highlights</w:t>
      </w:r>
      <w:proofErr w:type="gramEnd"/>
      <w:r w:rsidRPr="001E70BD">
        <w:rPr>
          <w:rFonts w:ascii="Arial" w:hAnsi="Arial" w:cs="Arial"/>
        </w:rPr>
        <w:t xml:space="preserve"> the essential factors to consider during the conference hall booking process.</w:t>
      </w:r>
      <w:r w:rsidRPr="001E70B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E70BD">
        <w:rPr>
          <w:rFonts w:ascii="Arial" w:hAnsi="Arial" w:cs="Arial"/>
        </w:rPr>
        <w:t>The first step is to identify the specific needs of the event. This includes determining the estimated number of attendees, the duration of the conference, desired amenities</w:t>
      </w:r>
      <w:r>
        <w:rPr>
          <w:rFonts w:ascii="Arial" w:hAnsi="Arial" w:cs="Arial"/>
        </w:rPr>
        <w:t xml:space="preserve"> </w:t>
      </w:r>
      <w:r w:rsidRPr="001E70BD">
        <w:rPr>
          <w:rFonts w:ascii="Arial" w:hAnsi="Arial" w:cs="Arial"/>
        </w:rPr>
        <w:t>and any additional requirements such as breakout rooms or catering facilities.</w:t>
      </w:r>
      <w:r w:rsidRPr="001E70B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E70BD">
        <w:rPr>
          <w:rFonts w:ascii="Arial" w:hAnsi="Arial" w:cs="Arial"/>
        </w:rPr>
        <w:t>Thorough research is vital to identify suitable conference halls that align with the event's requirements.</w:t>
      </w:r>
      <w:r w:rsidRPr="001E70B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E70BD">
        <w:rPr>
          <w:rFonts w:ascii="Arial" w:hAnsi="Arial" w:cs="Arial"/>
        </w:rPr>
        <w:t>Factors to consider include location, capacity, availability, cost, accessibility, and reputation.</w:t>
      </w:r>
    </w:p>
    <w:p w14:paraId="1D68F51B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5E8FC022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4BCAC273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3C929769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5EC7649E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226BFA8F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23780EC7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4FDB9F11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3772208C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30577EBD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27A5F75F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250FC1C5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68895644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77BF5547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02377830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250A726D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1CD480CA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1E44C8A2" w14:textId="77777777" w:rsidR="00830104" w:rsidRDefault="00830104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5D90EA" w14:textId="7A1F4FC9" w:rsidR="002E7118" w:rsidRDefault="002E7118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B6A03">
        <w:rPr>
          <w:rFonts w:ascii="Arial" w:hAnsi="Arial" w:cs="Arial"/>
          <w:b/>
          <w:bCs/>
          <w:sz w:val="28"/>
          <w:szCs w:val="28"/>
        </w:rPr>
        <w:lastRenderedPageBreak/>
        <w:t>SQL QUERIES</w:t>
      </w:r>
    </w:p>
    <w:p w14:paraId="3B669E7E" w14:textId="77777777" w:rsidR="00830104" w:rsidRPr="003B6A03" w:rsidRDefault="00830104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8D181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create database </w:t>
      </w:r>
      <w:proofErr w:type="spellStart"/>
      <w:r w:rsidRPr="001E70BD">
        <w:rPr>
          <w:rFonts w:ascii="Arial" w:hAnsi="Arial" w:cs="Arial"/>
        </w:rPr>
        <w:t>makemymeeting</w:t>
      </w:r>
      <w:proofErr w:type="spellEnd"/>
      <w:r w:rsidRPr="001E70BD">
        <w:rPr>
          <w:rFonts w:ascii="Arial" w:hAnsi="Arial" w:cs="Arial"/>
        </w:rPr>
        <w:t xml:space="preserve"> default character set utf8 collate utf8_general_ci;</w:t>
      </w:r>
    </w:p>
    <w:p w14:paraId="36E1A483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use </w:t>
      </w:r>
      <w:proofErr w:type="spellStart"/>
      <w:r w:rsidRPr="001E70BD">
        <w:rPr>
          <w:rFonts w:ascii="Arial" w:hAnsi="Arial" w:cs="Arial"/>
        </w:rPr>
        <w:t>makemymeeting</w:t>
      </w:r>
      <w:proofErr w:type="spellEnd"/>
      <w:r w:rsidRPr="001E70BD">
        <w:rPr>
          <w:rFonts w:ascii="Arial" w:hAnsi="Arial" w:cs="Arial"/>
        </w:rPr>
        <w:t>;</w:t>
      </w:r>
    </w:p>
    <w:p w14:paraId="097108FD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create table </w:t>
      </w:r>
      <w:proofErr w:type="gramStart"/>
      <w:r w:rsidRPr="001E70BD">
        <w:rPr>
          <w:rFonts w:ascii="Arial" w:hAnsi="Arial" w:cs="Arial"/>
        </w:rPr>
        <w:t>accounts(</w:t>
      </w:r>
      <w:proofErr w:type="gramEnd"/>
    </w:p>
    <w:p w14:paraId="50728BC1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id </w:t>
      </w:r>
      <w:proofErr w:type="gramStart"/>
      <w:r w:rsidRPr="001E70BD">
        <w:rPr>
          <w:rFonts w:ascii="Arial" w:hAnsi="Arial" w:cs="Arial"/>
        </w:rPr>
        <w:t>int(</w:t>
      </w:r>
      <w:proofErr w:type="gramEnd"/>
      <w:r w:rsidRPr="001E70BD">
        <w:rPr>
          <w:rFonts w:ascii="Arial" w:hAnsi="Arial" w:cs="Arial"/>
        </w:rPr>
        <w:t xml:space="preserve">11) not null </w:t>
      </w:r>
      <w:proofErr w:type="spellStart"/>
      <w:r w:rsidRPr="001E70BD">
        <w:rPr>
          <w:rFonts w:ascii="Arial" w:hAnsi="Arial" w:cs="Arial"/>
        </w:rPr>
        <w:t>auto_increment</w:t>
      </w:r>
      <w:proofErr w:type="spellEnd"/>
      <w:r w:rsidRPr="001E70BD">
        <w:rPr>
          <w:rFonts w:ascii="Arial" w:hAnsi="Arial" w:cs="Arial"/>
        </w:rPr>
        <w:t>,</w:t>
      </w:r>
    </w:p>
    <w:p w14:paraId="55684DA5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username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not null,</w:t>
      </w:r>
    </w:p>
    <w:p w14:paraId="1D77875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password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255) not null,</w:t>
      </w:r>
    </w:p>
    <w:p w14:paraId="0D8ECFC6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email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255) not null,</w:t>
      </w:r>
    </w:p>
    <w:p w14:paraId="3AC58BE3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location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not null,</w:t>
      </w:r>
    </w:p>
    <w:p w14:paraId="47945CB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company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not null ,</w:t>
      </w:r>
    </w:p>
    <w:p w14:paraId="21B54C0B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proofErr w:type="spellStart"/>
      <w:r w:rsidRPr="001E70BD">
        <w:rPr>
          <w:rFonts w:ascii="Arial" w:hAnsi="Arial" w:cs="Arial"/>
        </w:rPr>
        <w:t>positon</w:t>
      </w:r>
      <w:proofErr w:type="spellEnd"/>
      <w:r w:rsidRPr="001E70BD">
        <w:rPr>
          <w:rFonts w:ascii="Arial" w:hAnsi="Arial" w:cs="Arial"/>
        </w:rPr>
        <w:t xml:space="preserve">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not null,</w:t>
      </w:r>
    </w:p>
    <w:p w14:paraId="433315FE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primary key (id)</w:t>
      </w:r>
    </w:p>
    <w:p w14:paraId="19DF7C81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) engine = </w:t>
      </w:r>
      <w:proofErr w:type="spellStart"/>
      <w:r w:rsidRPr="001E70BD">
        <w:rPr>
          <w:rFonts w:ascii="Arial" w:hAnsi="Arial" w:cs="Arial"/>
        </w:rPr>
        <w:t>InnoDB</w:t>
      </w:r>
      <w:proofErr w:type="spellEnd"/>
      <w:r w:rsidRPr="001E70BD">
        <w:rPr>
          <w:rFonts w:ascii="Arial" w:hAnsi="Arial" w:cs="Arial"/>
        </w:rPr>
        <w:t xml:space="preserve"> </w:t>
      </w:r>
      <w:proofErr w:type="spellStart"/>
      <w:r w:rsidRPr="001E70BD">
        <w:rPr>
          <w:rFonts w:ascii="Arial" w:hAnsi="Arial" w:cs="Arial"/>
        </w:rPr>
        <w:t>auto_increment</w:t>
      </w:r>
      <w:proofErr w:type="spellEnd"/>
      <w:r w:rsidRPr="001E70BD">
        <w:rPr>
          <w:rFonts w:ascii="Arial" w:hAnsi="Arial" w:cs="Arial"/>
        </w:rPr>
        <w:t xml:space="preserve"> = 2 default charset = utf8;</w:t>
      </w:r>
    </w:p>
    <w:p w14:paraId="2DB8226D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SELECT * FROM </w:t>
      </w:r>
      <w:proofErr w:type="gramStart"/>
      <w:r w:rsidRPr="001E70BD">
        <w:rPr>
          <w:rFonts w:ascii="Arial" w:hAnsi="Arial" w:cs="Arial"/>
        </w:rPr>
        <w:t>meetings ;</w:t>
      </w:r>
      <w:proofErr w:type="gramEnd"/>
    </w:p>
    <w:p w14:paraId="0C0D86F8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truncate table company;</w:t>
      </w:r>
    </w:p>
    <w:p w14:paraId="7DFF83A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drop table accounts;</w:t>
      </w:r>
    </w:p>
    <w:p w14:paraId="4E697F6B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insert into accounts values </w:t>
      </w:r>
      <w:proofErr w:type="gramStart"/>
      <w:r w:rsidRPr="001E70BD">
        <w:rPr>
          <w:rFonts w:ascii="Arial" w:hAnsi="Arial" w:cs="Arial"/>
        </w:rPr>
        <w:t>( 1</w:t>
      </w:r>
      <w:proofErr w:type="gramEnd"/>
      <w:r w:rsidRPr="001E70BD">
        <w:rPr>
          <w:rFonts w:ascii="Arial" w:hAnsi="Arial" w:cs="Arial"/>
        </w:rPr>
        <w:t>, "Admin" , "12345678" ,"Admin@gmail.com" , "Coimbatore" , "</w:t>
      </w:r>
      <w:proofErr w:type="spellStart"/>
      <w:r w:rsidRPr="001E70BD">
        <w:rPr>
          <w:rFonts w:ascii="Arial" w:hAnsi="Arial" w:cs="Arial"/>
        </w:rPr>
        <w:t>psg</w:t>
      </w:r>
      <w:proofErr w:type="spellEnd"/>
      <w:r w:rsidRPr="001E70BD">
        <w:rPr>
          <w:rFonts w:ascii="Arial" w:hAnsi="Arial" w:cs="Arial"/>
        </w:rPr>
        <w:t>", "Admin");</w:t>
      </w:r>
    </w:p>
    <w:p w14:paraId="404A1419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insert into accounts values (2</w:t>
      </w:r>
      <w:proofErr w:type="gramStart"/>
      <w:r>
        <w:rPr>
          <w:rFonts w:ascii="Arial" w:hAnsi="Arial" w:cs="Arial"/>
        </w:rPr>
        <w:t>, ”Emp</w:t>
      </w:r>
      <w:proofErr w:type="gramEnd"/>
      <w:r>
        <w:rPr>
          <w:rFonts w:ascii="Arial" w:hAnsi="Arial" w:cs="Arial"/>
        </w:rPr>
        <w:t>1” , ”12345678” , “emp1@gmail.com” , “Coimbatore”,”</w:t>
      </w:r>
      <w:proofErr w:type="spellStart"/>
      <w:r>
        <w:rPr>
          <w:rFonts w:ascii="Arial" w:hAnsi="Arial" w:cs="Arial"/>
        </w:rPr>
        <w:t>psg</w:t>
      </w:r>
      <w:proofErr w:type="spellEnd"/>
      <w:r>
        <w:rPr>
          <w:rFonts w:ascii="Arial" w:hAnsi="Arial" w:cs="Arial"/>
        </w:rPr>
        <w:t>”,”Employee” );</w:t>
      </w:r>
    </w:p>
    <w:p w14:paraId="74F1CFF5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create table </w:t>
      </w:r>
      <w:proofErr w:type="gramStart"/>
      <w:r w:rsidRPr="001E70BD">
        <w:rPr>
          <w:rFonts w:ascii="Arial" w:hAnsi="Arial" w:cs="Arial"/>
        </w:rPr>
        <w:t>company(</w:t>
      </w:r>
      <w:proofErr w:type="gramEnd"/>
    </w:p>
    <w:p w14:paraId="7BC3D1C7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name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not null,</w:t>
      </w:r>
    </w:p>
    <w:p w14:paraId="2253AF2A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location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not null,</w:t>
      </w:r>
    </w:p>
    <w:p w14:paraId="7F739913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</w:t>
      </w:r>
      <w:proofErr w:type="spellStart"/>
      <w:r w:rsidRPr="001E70BD">
        <w:rPr>
          <w:rFonts w:ascii="Arial" w:hAnsi="Arial" w:cs="Arial"/>
        </w:rPr>
        <w:t>no_of_rooms</w:t>
      </w:r>
      <w:proofErr w:type="spellEnd"/>
      <w:r w:rsidRPr="001E70BD">
        <w:rPr>
          <w:rFonts w:ascii="Arial" w:hAnsi="Arial" w:cs="Arial"/>
        </w:rPr>
        <w:t xml:space="preserve"> int not null,</w:t>
      </w:r>
    </w:p>
    <w:p w14:paraId="10C45E4C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    primary key (name)</w:t>
      </w:r>
    </w:p>
    <w:p w14:paraId="58624EC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proofErr w:type="gramStart"/>
      <w:r w:rsidRPr="001E70BD">
        <w:rPr>
          <w:rFonts w:ascii="Arial" w:hAnsi="Arial" w:cs="Arial"/>
        </w:rPr>
        <w:t>)engine</w:t>
      </w:r>
      <w:proofErr w:type="gramEnd"/>
      <w:r w:rsidRPr="001E70BD">
        <w:rPr>
          <w:rFonts w:ascii="Arial" w:hAnsi="Arial" w:cs="Arial"/>
        </w:rPr>
        <w:t xml:space="preserve"> = </w:t>
      </w:r>
      <w:proofErr w:type="spellStart"/>
      <w:r w:rsidRPr="001E70BD">
        <w:rPr>
          <w:rFonts w:ascii="Arial" w:hAnsi="Arial" w:cs="Arial"/>
        </w:rPr>
        <w:t>InnoDB</w:t>
      </w:r>
      <w:proofErr w:type="spellEnd"/>
      <w:r w:rsidRPr="001E70BD">
        <w:rPr>
          <w:rFonts w:ascii="Arial" w:hAnsi="Arial" w:cs="Arial"/>
        </w:rPr>
        <w:t xml:space="preserve"> default charset = utf8;</w:t>
      </w:r>
    </w:p>
    <w:p w14:paraId="4E74A82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insert into company values ("psg","Coimbatore",4);</w:t>
      </w:r>
    </w:p>
    <w:p w14:paraId="6C635F57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select * from </w:t>
      </w:r>
      <w:proofErr w:type="gramStart"/>
      <w:r w:rsidRPr="001E70BD">
        <w:rPr>
          <w:rFonts w:ascii="Arial" w:hAnsi="Arial" w:cs="Arial"/>
        </w:rPr>
        <w:t>company ;</w:t>
      </w:r>
      <w:proofErr w:type="gramEnd"/>
    </w:p>
    <w:p w14:paraId="3B4D8CE2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create table </w:t>
      </w:r>
      <w:proofErr w:type="gramStart"/>
      <w:r w:rsidRPr="001E70BD">
        <w:rPr>
          <w:rFonts w:ascii="Arial" w:hAnsi="Arial" w:cs="Arial"/>
        </w:rPr>
        <w:t>room(</w:t>
      </w:r>
      <w:proofErr w:type="gramEnd"/>
    </w:p>
    <w:p w14:paraId="292292BE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company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not null,</w:t>
      </w:r>
    </w:p>
    <w:p w14:paraId="2E64584B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lastRenderedPageBreak/>
        <w:t xml:space="preserve">    name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100) ,</w:t>
      </w:r>
    </w:p>
    <w:p w14:paraId="5A9C03D8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time1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,</w:t>
      </w:r>
    </w:p>
    <w:p w14:paraId="2E4C641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time2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,</w:t>
      </w:r>
    </w:p>
    <w:p w14:paraId="43A7978C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time3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,</w:t>
      </w:r>
    </w:p>
    <w:p w14:paraId="0F6DB89E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time4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,</w:t>
      </w:r>
    </w:p>
    <w:p w14:paraId="7F50484E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time5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,</w:t>
      </w:r>
    </w:p>
    <w:p w14:paraId="45F2E068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    foreign key (company) references company(name)</w:t>
      </w:r>
    </w:p>
    <w:p w14:paraId="1197CA3B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proofErr w:type="gramStart"/>
      <w:r w:rsidRPr="001E70BD">
        <w:rPr>
          <w:rFonts w:ascii="Arial" w:hAnsi="Arial" w:cs="Arial"/>
        </w:rPr>
        <w:t>)engine</w:t>
      </w:r>
      <w:proofErr w:type="gramEnd"/>
      <w:r w:rsidRPr="001E70BD">
        <w:rPr>
          <w:rFonts w:ascii="Arial" w:hAnsi="Arial" w:cs="Arial"/>
        </w:rPr>
        <w:t xml:space="preserve"> = </w:t>
      </w:r>
      <w:proofErr w:type="spellStart"/>
      <w:r w:rsidRPr="001E70BD">
        <w:rPr>
          <w:rFonts w:ascii="Arial" w:hAnsi="Arial" w:cs="Arial"/>
        </w:rPr>
        <w:t>InnoDB</w:t>
      </w:r>
      <w:proofErr w:type="spellEnd"/>
      <w:r w:rsidRPr="001E70BD">
        <w:rPr>
          <w:rFonts w:ascii="Arial" w:hAnsi="Arial" w:cs="Arial"/>
        </w:rPr>
        <w:t xml:space="preserve"> default charset = utf8;</w:t>
      </w:r>
    </w:p>
    <w:p w14:paraId="0735E1C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insert into room values ("</w:t>
      </w:r>
      <w:proofErr w:type="spellStart"/>
      <w:r w:rsidRPr="001E70BD">
        <w:rPr>
          <w:rFonts w:ascii="Arial" w:hAnsi="Arial" w:cs="Arial"/>
        </w:rPr>
        <w:t>psg</w:t>
      </w:r>
      <w:proofErr w:type="spellEnd"/>
      <w:proofErr w:type="gramStart"/>
      <w:r w:rsidRPr="001E70BD">
        <w:rPr>
          <w:rFonts w:ascii="Arial" w:hAnsi="Arial" w:cs="Arial"/>
        </w:rPr>
        <w:t>",</w:t>
      </w:r>
      <w:proofErr w:type="spellStart"/>
      <w:r w:rsidRPr="001E70BD">
        <w:rPr>
          <w:rFonts w:ascii="Arial" w:hAnsi="Arial" w:cs="Arial"/>
        </w:rPr>
        <w:t>null</w:t>
      </w:r>
      <w:proofErr w:type="gramEnd"/>
      <w:r w:rsidRPr="001E70BD">
        <w:rPr>
          <w:rFonts w:ascii="Arial" w:hAnsi="Arial" w:cs="Arial"/>
        </w:rPr>
        <w:t>,null,null,null,null,null</w:t>
      </w:r>
      <w:proofErr w:type="spellEnd"/>
      <w:r w:rsidRPr="001E70BD">
        <w:rPr>
          <w:rFonts w:ascii="Arial" w:hAnsi="Arial" w:cs="Arial"/>
        </w:rPr>
        <w:t>);</w:t>
      </w:r>
    </w:p>
    <w:p w14:paraId="39222B96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drop table room;</w:t>
      </w:r>
    </w:p>
    <w:p w14:paraId="6EEEF31B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create table </w:t>
      </w:r>
      <w:proofErr w:type="gramStart"/>
      <w:r w:rsidRPr="001E70BD">
        <w:rPr>
          <w:rFonts w:ascii="Arial" w:hAnsi="Arial" w:cs="Arial"/>
        </w:rPr>
        <w:t>meetings(</w:t>
      </w:r>
      <w:proofErr w:type="gramEnd"/>
    </w:p>
    <w:p w14:paraId="5FF135F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user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 not null,</w:t>
      </w:r>
    </w:p>
    <w:p w14:paraId="43AF1E0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meeting1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50),</w:t>
      </w:r>
    </w:p>
    <w:p w14:paraId="301F5386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meeting2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50),</w:t>
      </w:r>
    </w:p>
    <w:p w14:paraId="3CD40DE0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meeting3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50),</w:t>
      </w:r>
    </w:p>
    <w:p w14:paraId="2E252E2E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meeting4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50),</w:t>
      </w:r>
    </w:p>
    <w:p w14:paraId="63697273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 xml:space="preserve">    meeting5 </w:t>
      </w:r>
      <w:proofErr w:type="gramStart"/>
      <w:r w:rsidRPr="001E70BD">
        <w:rPr>
          <w:rFonts w:ascii="Arial" w:hAnsi="Arial" w:cs="Arial"/>
        </w:rPr>
        <w:t>varchar(</w:t>
      </w:r>
      <w:proofErr w:type="gramEnd"/>
      <w:r w:rsidRPr="001E70BD">
        <w:rPr>
          <w:rFonts w:ascii="Arial" w:hAnsi="Arial" w:cs="Arial"/>
        </w:rPr>
        <w:t>50)</w:t>
      </w:r>
    </w:p>
    <w:p w14:paraId="5F589A8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proofErr w:type="gramStart"/>
      <w:r w:rsidRPr="001E70BD">
        <w:rPr>
          <w:rFonts w:ascii="Arial" w:hAnsi="Arial" w:cs="Arial"/>
        </w:rPr>
        <w:t>)engine</w:t>
      </w:r>
      <w:proofErr w:type="gramEnd"/>
      <w:r w:rsidRPr="001E70BD">
        <w:rPr>
          <w:rFonts w:ascii="Arial" w:hAnsi="Arial" w:cs="Arial"/>
        </w:rPr>
        <w:t xml:space="preserve"> = </w:t>
      </w:r>
      <w:proofErr w:type="spellStart"/>
      <w:r w:rsidRPr="001E70BD">
        <w:rPr>
          <w:rFonts w:ascii="Arial" w:hAnsi="Arial" w:cs="Arial"/>
        </w:rPr>
        <w:t>InnoDB</w:t>
      </w:r>
      <w:proofErr w:type="spellEnd"/>
      <w:r w:rsidRPr="001E70BD">
        <w:rPr>
          <w:rFonts w:ascii="Arial" w:hAnsi="Arial" w:cs="Arial"/>
        </w:rPr>
        <w:t xml:space="preserve"> default charset = utf8;</w:t>
      </w:r>
    </w:p>
    <w:p w14:paraId="652C93A4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drop table meetings;</w:t>
      </w:r>
    </w:p>
    <w:p w14:paraId="7A28E4AC" w14:textId="77777777" w:rsidR="002E7118" w:rsidRPr="001E70BD" w:rsidRDefault="002E7118" w:rsidP="002E7118">
      <w:pPr>
        <w:spacing w:line="360" w:lineRule="auto"/>
        <w:jc w:val="both"/>
        <w:rPr>
          <w:rFonts w:ascii="Arial" w:hAnsi="Arial" w:cs="Arial"/>
        </w:rPr>
      </w:pPr>
      <w:r w:rsidRPr="001E70BD">
        <w:rPr>
          <w:rFonts w:ascii="Arial" w:hAnsi="Arial" w:cs="Arial"/>
        </w:rPr>
        <w:t>select * from meetings</w:t>
      </w:r>
    </w:p>
    <w:p w14:paraId="0DD9A27C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713B163B" w14:textId="77777777" w:rsidR="002E7118" w:rsidRDefault="002E7118" w:rsidP="002E7118">
      <w:pPr>
        <w:spacing w:line="360" w:lineRule="auto"/>
        <w:jc w:val="both"/>
        <w:rPr>
          <w:rFonts w:ascii="Arial" w:hAnsi="Arial" w:cs="Arial"/>
        </w:rPr>
      </w:pPr>
    </w:p>
    <w:p w14:paraId="75997F34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6CFD0F05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1067431E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189E960F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7B4D5FF2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1CD4B182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749222FC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49F0A820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20D0A21A" w14:textId="77777777" w:rsidR="00830104" w:rsidRDefault="00830104" w:rsidP="002E7118">
      <w:pPr>
        <w:spacing w:line="360" w:lineRule="auto"/>
        <w:jc w:val="both"/>
        <w:rPr>
          <w:rFonts w:ascii="Arial" w:hAnsi="Arial" w:cs="Arial"/>
        </w:rPr>
      </w:pPr>
    </w:p>
    <w:p w14:paraId="02D0D591" w14:textId="77777777" w:rsidR="002E7118" w:rsidRDefault="002E7118" w:rsidP="002E7118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722AA">
        <w:rPr>
          <w:rFonts w:ascii="Arial" w:hAnsi="Arial" w:cs="Arial"/>
          <w:b/>
          <w:bCs/>
          <w:sz w:val="28"/>
          <w:szCs w:val="28"/>
        </w:rPr>
        <w:lastRenderedPageBreak/>
        <w:t>PYTHON PROGRAM</w:t>
      </w:r>
    </w:p>
    <w:p w14:paraId="14DF437B" w14:textId="77777777" w:rsidR="00830104" w:rsidRDefault="00830104" w:rsidP="0083010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9DC02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from flask import Flask, </w:t>
      </w:r>
      <w:proofErr w:type="spellStart"/>
      <w:r w:rsidRPr="000722AA">
        <w:rPr>
          <w:rFonts w:ascii="Arial" w:hAnsi="Arial" w:cs="Arial"/>
        </w:rPr>
        <w:t>render_template</w:t>
      </w:r>
      <w:proofErr w:type="spellEnd"/>
      <w:r w:rsidRPr="000722AA">
        <w:rPr>
          <w:rFonts w:ascii="Arial" w:hAnsi="Arial" w:cs="Arial"/>
        </w:rPr>
        <w:t xml:space="preserve">, request, redirect, 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, session</w:t>
      </w:r>
    </w:p>
    <w:p w14:paraId="5EE1F6B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from </w:t>
      </w:r>
      <w:proofErr w:type="spellStart"/>
      <w:r w:rsidRPr="000722AA">
        <w:rPr>
          <w:rFonts w:ascii="Arial" w:hAnsi="Arial" w:cs="Arial"/>
        </w:rPr>
        <w:t>flask_mysqldb</w:t>
      </w:r>
      <w:proofErr w:type="spellEnd"/>
      <w:r w:rsidRPr="000722AA">
        <w:rPr>
          <w:rFonts w:ascii="Arial" w:hAnsi="Arial" w:cs="Arial"/>
        </w:rPr>
        <w:t xml:space="preserve"> import MySQL</w:t>
      </w:r>
    </w:p>
    <w:p w14:paraId="1DC25A5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import </w:t>
      </w:r>
      <w:proofErr w:type="spellStart"/>
      <w:r w:rsidRPr="000722AA">
        <w:rPr>
          <w:rFonts w:ascii="Arial" w:hAnsi="Arial" w:cs="Arial"/>
        </w:rPr>
        <w:t>MySQLdb.cursors</w:t>
      </w:r>
      <w:proofErr w:type="spellEnd"/>
    </w:p>
    <w:p w14:paraId="44118F1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import re</w:t>
      </w:r>
    </w:p>
    <w:p w14:paraId="70ABD92B" w14:textId="77777777" w:rsidR="002E7118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import </w:t>
      </w:r>
      <w:proofErr w:type="spellStart"/>
      <w:r w:rsidRPr="000722AA">
        <w:rPr>
          <w:rFonts w:ascii="Arial" w:hAnsi="Arial" w:cs="Arial"/>
        </w:rPr>
        <w:t>json</w:t>
      </w:r>
      <w:proofErr w:type="spellEnd"/>
    </w:p>
    <w:p w14:paraId="0BB7491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117B1A8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app = Flask(__name__)</w:t>
      </w:r>
    </w:p>
    <w:p w14:paraId="3AB5382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</w:t>
      </w:r>
    </w:p>
    <w:p w14:paraId="553745B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global </w:t>
      </w:r>
      <w:proofErr w:type="gramStart"/>
      <w:r w:rsidRPr="000722AA">
        <w:rPr>
          <w:rFonts w:ascii="Arial" w:hAnsi="Arial" w:cs="Arial"/>
        </w:rPr>
        <w:t>account ,room</w:t>
      </w:r>
      <w:proofErr w:type="gramEnd"/>
      <w:r w:rsidRPr="000722AA">
        <w:rPr>
          <w:rFonts w:ascii="Arial" w:hAnsi="Arial" w:cs="Arial"/>
        </w:rPr>
        <w:t>, room1, room2, room3,room4,room5, meet</w:t>
      </w:r>
    </w:p>
    <w:p w14:paraId="4479933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0722AA">
        <w:rPr>
          <w:rFonts w:ascii="Arial" w:hAnsi="Arial" w:cs="Arial"/>
        </w:rPr>
        <w:t>app.secret</w:t>
      </w:r>
      <w:proofErr w:type="gramEnd"/>
      <w:r w:rsidRPr="000722AA">
        <w:rPr>
          <w:rFonts w:ascii="Arial" w:hAnsi="Arial" w:cs="Arial"/>
        </w:rPr>
        <w:t>_key</w:t>
      </w:r>
      <w:proofErr w:type="spellEnd"/>
      <w:r w:rsidRPr="000722AA">
        <w:rPr>
          <w:rFonts w:ascii="Arial" w:hAnsi="Arial" w:cs="Arial"/>
        </w:rPr>
        <w:t xml:space="preserve"> = 'RAMANAN'</w:t>
      </w:r>
    </w:p>
    <w:p w14:paraId="071228E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5EB82A6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r w:rsidRPr="000722AA">
        <w:rPr>
          <w:rFonts w:ascii="Arial" w:hAnsi="Arial" w:cs="Arial"/>
        </w:rPr>
        <w:t>app.config</w:t>
      </w:r>
      <w:proofErr w:type="spellEnd"/>
      <w:r w:rsidRPr="000722AA">
        <w:rPr>
          <w:rFonts w:ascii="Arial" w:hAnsi="Arial" w:cs="Arial"/>
        </w:rPr>
        <w:t>['MYSQL_HOST'] = 'localhost'</w:t>
      </w:r>
    </w:p>
    <w:p w14:paraId="5A3F1D9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r w:rsidRPr="000722AA">
        <w:rPr>
          <w:rFonts w:ascii="Arial" w:hAnsi="Arial" w:cs="Arial"/>
        </w:rPr>
        <w:t>app.config</w:t>
      </w:r>
      <w:proofErr w:type="spellEnd"/>
      <w:r w:rsidRPr="000722AA">
        <w:rPr>
          <w:rFonts w:ascii="Arial" w:hAnsi="Arial" w:cs="Arial"/>
        </w:rPr>
        <w:t>['MYSQL_USER'] = 'root'</w:t>
      </w:r>
    </w:p>
    <w:p w14:paraId="425DF1F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r w:rsidRPr="000722AA">
        <w:rPr>
          <w:rFonts w:ascii="Arial" w:hAnsi="Arial" w:cs="Arial"/>
        </w:rPr>
        <w:t>app.config</w:t>
      </w:r>
      <w:proofErr w:type="spellEnd"/>
      <w:r w:rsidRPr="000722AA">
        <w:rPr>
          <w:rFonts w:ascii="Arial" w:hAnsi="Arial" w:cs="Arial"/>
        </w:rPr>
        <w:t>['MYSQL_PASSWORD'] = 'Ramanan1836@'</w:t>
      </w:r>
    </w:p>
    <w:p w14:paraId="29190DC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r w:rsidRPr="000722AA">
        <w:rPr>
          <w:rFonts w:ascii="Arial" w:hAnsi="Arial" w:cs="Arial"/>
        </w:rPr>
        <w:t>app.config</w:t>
      </w:r>
      <w:proofErr w:type="spellEnd"/>
      <w:r w:rsidRPr="000722AA">
        <w:rPr>
          <w:rFonts w:ascii="Arial" w:hAnsi="Arial" w:cs="Arial"/>
        </w:rPr>
        <w:t>['MYSQL_DB'] = '</w:t>
      </w:r>
      <w:proofErr w:type="spellStart"/>
      <w:r w:rsidRPr="000722AA">
        <w:rPr>
          <w:rFonts w:ascii="Arial" w:hAnsi="Arial" w:cs="Arial"/>
        </w:rPr>
        <w:t>makemymeeting</w:t>
      </w:r>
      <w:proofErr w:type="spellEnd"/>
      <w:r w:rsidRPr="000722AA">
        <w:rPr>
          <w:rFonts w:ascii="Arial" w:hAnsi="Arial" w:cs="Arial"/>
        </w:rPr>
        <w:t>'</w:t>
      </w:r>
    </w:p>
    <w:p w14:paraId="4131DB0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</w:t>
      </w:r>
    </w:p>
    <w:p w14:paraId="30ACE95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proofErr w:type="spellStart"/>
      <w:r w:rsidRPr="000722AA">
        <w:rPr>
          <w:rFonts w:ascii="Arial" w:hAnsi="Arial" w:cs="Arial"/>
        </w:rPr>
        <w:t>mysql</w:t>
      </w:r>
      <w:proofErr w:type="spellEnd"/>
      <w:r w:rsidRPr="000722AA">
        <w:rPr>
          <w:rFonts w:ascii="Arial" w:hAnsi="Arial" w:cs="Arial"/>
        </w:rPr>
        <w:t xml:space="preserve"> = MySQL(app)</w:t>
      </w:r>
    </w:p>
    <w:p w14:paraId="7481BA1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</w:t>
      </w:r>
    </w:p>
    <w:p w14:paraId="2FCC5F9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('/')</w:t>
      </w:r>
    </w:p>
    <w:p w14:paraId="4E7B107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def </w:t>
      </w:r>
      <w:proofErr w:type="gramStart"/>
      <w:r w:rsidRPr="000722AA">
        <w:rPr>
          <w:rFonts w:ascii="Arial" w:hAnsi="Arial" w:cs="Arial"/>
        </w:rPr>
        <w:t>home(</w:t>
      </w:r>
      <w:proofErr w:type="gramEnd"/>
      <w:r w:rsidRPr="000722AA">
        <w:rPr>
          <w:rFonts w:ascii="Arial" w:hAnsi="Arial" w:cs="Arial"/>
        </w:rPr>
        <w:t>):</w:t>
      </w:r>
    </w:p>
    <w:p w14:paraId="6233C0C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msg = ''</w:t>
      </w:r>
    </w:p>
    <w:p w14:paraId="767795C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'Index.html', msg = msg)</w:t>
      </w:r>
    </w:p>
    <w:p w14:paraId="64BA5E1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5CB988E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('/login', methods =['GET', 'POST'])</w:t>
      </w:r>
    </w:p>
    <w:p w14:paraId="54C6D8B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def </w:t>
      </w:r>
      <w:proofErr w:type="gramStart"/>
      <w:r w:rsidRPr="000722AA">
        <w:rPr>
          <w:rFonts w:ascii="Arial" w:hAnsi="Arial" w:cs="Arial"/>
        </w:rPr>
        <w:t>login(</w:t>
      </w:r>
      <w:proofErr w:type="gramEnd"/>
      <w:r w:rsidRPr="000722AA">
        <w:rPr>
          <w:rFonts w:ascii="Arial" w:hAnsi="Arial" w:cs="Arial"/>
        </w:rPr>
        <w:t>):</w:t>
      </w:r>
    </w:p>
    <w:p w14:paraId="6B75D96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print ("login")</w:t>
      </w:r>
    </w:p>
    <w:p w14:paraId="2321F8D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msg = " "</w:t>
      </w:r>
    </w:p>
    <w:p w14:paraId="69553C2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if </w:t>
      </w:r>
      <w:proofErr w:type="spellStart"/>
      <w:proofErr w:type="gramStart"/>
      <w:r w:rsidRPr="000722AA">
        <w:rPr>
          <w:rFonts w:ascii="Arial" w:hAnsi="Arial" w:cs="Arial"/>
        </w:rPr>
        <w:t>request.method</w:t>
      </w:r>
      <w:proofErr w:type="spellEnd"/>
      <w:proofErr w:type="gramEnd"/>
      <w:r w:rsidRPr="000722AA">
        <w:rPr>
          <w:rFonts w:ascii="Arial" w:hAnsi="Arial" w:cs="Arial"/>
        </w:rPr>
        <w:t xml:space="preserve"> == 'POST' and 'username' in </w:t>
      </w:r>
      <w:proofErr w:type="spellStart"/>
      <w:r w:rsidRPr="000722AA">
        <w:rPr>
          <w:rFonts w:ascii="Arial" w:hAnsi="Arial" w:cs="Arial"/>
        </w:rPr>
        <w:t>request.form</w:t>
      </w:r>
      <w:proofErr w:type="spellEnd"/>
      <w:r w:rsidRPr="000722AA">
        <w:rPr>
          <w:rFonts w:ascii="Arial" w:hAnsi="Arial" w:cs="Arial"/>
        </w:rPr>
        <w:t xml:space="preserve"> and 'password' in </w:t>
      </w:r>
      <w:proofErr w:type="spellStart"/>
      <w:r w:rsidRPr="000722AA">
        <w:rPr>
          <w:rFonts w:ascii="Arial" w:hAnsi="Arial" w:cs="Arial"/>
        </w:rPr>
        <w:t>request.form</w:t>
      </w:r>
      <w:proofErr w:type="spellEnd"/>
      <w:r w:rsidRPr="000722AA">
        <w:rPr>
          <w:rFonts w:ascii="Arial" w:hAnsi="Arial" w:cs="Arial"/>
        </w:rPr>
        <w:t>:</w:t>
      </w:r>
    </w:p>
    <w:p w14:paraId="05F2A14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    global </w:t>
      </w:r>
      <w:proofErr w:type="gramStart"/>
      <w:r w:rsidRPr="000722AA">
        <w:rPr>
          <w:rFonts w:ascii="Arial" w:hAnsi="Arial" w:cs="Arial"/>
        </w:rPr>
        <w:t>account ,room</w:t>
      </w:r>
      <w:proofErr w:type="gramEnd"/>
      <w:r w:rsidRPr="000722AA">
        <w:rPr>
          <w:rFonts w:ascii="Arial" w:hAnsi="Arial" w:cs="Arial"/>
        </w:rPr>
        <w:t>, room1, room2, room3,room4,room5</w:t>
      </w:r>
    </w:p>
    <w:p w14:paraId="48210DB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username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['username']</w:t>
      </w:r>
    </w:p>
    <w:p w14:paraId="3717C37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password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['password']</w:t>
      </w:r>
    </w:p>
    <w:p w14:paraId="25B205C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print ("requested")</w:t>
      </w:r>
    </w:p>
    <w:p w14:paraId="39950F9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2684F63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accounts WHERE username = % s AND password = % s', (username, password, ))</w:t>
      </w:r>
    </w:p>
    <w:p w14:paraId="55E58ED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print ("cursor")</w:t>
      </w:r>
    </w:p>
    <w:p w14:paraId="62A4B9A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account = </w:t>
      </w:r>
      <w:proofErr w:type="spellStart"/>
      <w:proofErr w:type="gramStart"/>
      <w:r w:rsidRPr="000722AA">
        <w:rPr>
          <w:rFonts w:ascii="Arial" w:hAnsi="Arial" w:cs="Arial"/>
        </w:rPr>
        <w:t>cursor.fetchone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6473DBD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print ("fetched")</w:t>
      </w:r>
    </w:p>
    <w:p w14:paraId="4BC5B79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if account:</w:t>
      </w:r>
    </w:p>
    <w:p w14:paraId="7B204E8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session['</w:t>
      </w:r>
      <w:proofErr w:type="spellStart"/>
      <w:r w:rsidRPr="000722AA">
        <w:rPr>
          <w:rFonts w:ascii="Arial" w:hAnsi="Arial" w:cs="Arial"/>
        </w:rPr>
        <w:t>loggedin</w:t>
      </w:r>
      <w:proofErr w:type="spellEnd"/>
      <w:r w:rsidRPr="000722AA">
        <w:rPr>
          <w:rFonts w:ascii="Arial" w:hAnsi="Arial" w:cs="Arial"/>
        </w:rPr>
        <w:t>'] = True</w:t>
      </w:r>
    </w:p>
    <w:p w14:paraId="21717FD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session['id'] = account['id']</w:t>
      </w:r>
    </w:p>
    <w:p w14:paraId="1A430DA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session['username'] = account['username']</w:t>
      </w:r>
    </w:p>
    <w:p w14:paraId="196F039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if account["</w:t>
      </w:r>
      <w:proofErr w:type="spellStart"/>
      <w:r w:rsidRPr="000722AA">
        <w:rPr>
          <w:rFonts w:ascii="Arial" w:hAnsi="Arial" w:cs="Arial"/>
        </w:rPr>
        <w:t>positon</w:t>
      </w:r>
      <w:proofErr w:type="spellEnd"/>
      <w:r w:rsidRPr="000722AA">
        <w:rPr>
          <w:rFonts w:ascii="Arial" w:hAnsi="Arial" w:cs="Arial"/>
        </w:rPr>
        <w:t>"] == "Employee":</w:t>
      </w:r>
    </w:p>
    <w:p w14:paraId="52E904A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name,time1,time2,time3,time4,time5 FROM room WHERE company = % s', (account['company'], ))</w:t>
      </w:r>
    </w:p>
    <w:p w14:paraId="50655EB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5BEFE56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    print(room)</w:t>
      </w:r>
    </w:p>
    <w:p w14:paraId="1D40867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room1 = </w:t>
      </w:r>
      <w:proofErr w:type="gramStart"/>
      <w:r w:rsidRPr="000722AA">
        <w:rPr>
          <w:rFonts w:ascii="Arial" w:hAnsi="Arial" w:cs="Arial"/>
        </w:rPr>
        <w:t>room[</w:t>
      </w:r>
      <w:proofErr w:type="gramEnd"/>
      <w:r w:rsidRPr="000722AA">
        <w:rPr>
          <w:rFonts w:ascii="Arial" w:hAnsi="Arial" w:cs="Arial"/>
        </w:rPr>
        <w:t xml:space="preserve">0] </w:t>
      </w:r>
    </w:p>
    <w:p w14:paraId="4F73929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room2 = </w:t>
      </w:r>
      <w:proofErr w:type="gramStart"/>
      <w:r w:rsidRPr="000722AA">
        <w:rPr>
          <w:rFonts w:ascii="Arial" w:hAnsi="Arial" w:cs="Arial"/>
        </w:rPr>
        <w:t>room[</w:t>
      </w:r>
      <w:proofErr w:type="gramEnd"/>
      <w:r w:rsidRPr="000722AA">
        <w:rPr>
          <w:rFonts w:ascii="Arial" w:hAnsi="Arial" w:cs="Arial"/>
        </w:rPr>
        <w:t>1]</w:t>
      </w:r>
    </w:p>
    <w:p w14:paraId="1FCAB0E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room3 = </w:t>
      </w:r>
      <w:proofErr w:type="gramStart"/>
      <w:r w:rsidRPr="000722AA">
        <w:rPr>
          <w:rFonts w:ascii="Arial" w:hAnsi="Arial" w:cs="Arial"/>
        </w:rPr>
        <w:t>room[</w:t>
      </w:r>
      <w:proofErr w:type="gramEnd"/>
      <w:r w:rsidRPr="000722AA">
        <w:rPr>
          <w:rFonts w:ascii="Arial" w:hAnsi="Arial" w:cs="Arial"/>
        </w:rPr>
        <w:t>2]</w:t>
      </w:r>
    </w:p>
    <w:p w14:paraId="3DF03FF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room4 = </w:t>
      </w:r>
      <w:proofErr w:type="gramStart"/>
      <w:r w:rsidRPr="000722AA">
        <w:rPr>
          <w:rFonts w:ascii="Arial" w:hAnsi="Arial" w:cs="Arial"/>
        </w:rPr>
        <w:t>room[</w:t>
      </w:r>
      <w:proofErr w:type="gramEnd"/>
      <w:r w:rsidRPr="000722AA">
        <w:rPr>
          <w:rFonts w:ascii="Arial" w:hAnsi="Arial" w:cs="Arial"/>
        </w:rPr>
        <w:t>3]</w:t>
      </w:r>
    </w:p>
    <w:p w14:paraId="44D1CDB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room5 = </w:t>
      </w:r>
      <w:proofErr w:type="gramStart"/>
      <w:r w:rsidRPr="000722AA">
        <w:rPr>
          <w:rFonts w:ascii="Arial" w:hAnsi="Arial" w:cs="Arial"/>
        </w:rPr>
        <w:t>room[</w:t>
      </w:r>
      <w:proofErr w:type="gramEnd"/>
      <w:r w:rsidRPr="000722AA">
        <w:rPr>
          <w:rFonts w:ascii="Arial" w:hAnsi="Arial" w:cs="Arial"/>
        </w:rPr>
        <w:t>4]</w:t>
      </w:r>
    </w:p>
    <w:p w14:paraId="3FCE35D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'E-HOMEPAGE.html',room1 = room1,room2 = room2,room3 =room3,room4 = room4,room5 = room5 )</w:t>
      </w:r>
    </w:p>
    <w:p w14:paraId="64F4F1D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else:</w:t>
      </w:r>
    </w:p>
    <w:p w14:paraId="23EFAD4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'A-</w:t>
      </w:r>
      <w:proofErr w:type="spellStart"/>
      <w:r w:rsidRPr="000722AA">
        <w:rPr>
          <w:rFonts w:ascii="Arial" w:hAnsi="Arial" w:cs="Arial"/>
        </w:rPr>
        <w:t>HOMEPAGE.html',msg</w:t>
      </w:r>
      <w:proofErr w:type="spellEnd"/>
      <w:r w:rsidRPr="000722AA">
        <w:rPr>
          <w:rFonts w:ascii="Arial" w:hAnsi="Arial" w:cs="Arial"/>
        </w:rPr>
        <w:t xml:space="preserve"> =msg)</w:t>
      </w:r>
    </w:p>
    <w:p w14:paraId="3CD7A8F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else:</w:t>
      </w:r>
    </w:p>
    <w:p w14:paraId="387A686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msg = 'Incorrect username / </w:t>
      </w:r>
      <w:proofErr w:type="gramStart"/>
      <w:r w:rsidRPr="000722AA">
        <w:rPr>
          <w:rFonts w:ascii="Arial" w:hAnsi="Arial" w:cs="Arial"/>
        </w:rPr>
        <w:t>password !</w:t>
      </w:r>
      <w:proofErr w:type="gramEnd"/>
      <w:r w:rsidRPr="000722AA">
        <w:rPr>
          <w:rFonts w:ascii="Arial" w:hAnsi="Arial" w:cs="Arial"/>
        </w:rPr>
        <w:t>'</w:t>
      </w:r>
    </w:p>
    <w:p w14:paraId="4B03C1E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render_template</w:t>
      </w:r>
      <w:proofErr w:type="spellEnd"/>
      <w:r w:rsidRPr="000722AA">
        <w:rPr>
          <w:rFonts w:ascii="Arial" w:hAnsi="Arial" w:cs="Arial"/>
        </w:rPr>
        <w:t xml:space="preserve">('LOGIN.html') </w:t>
      </w:r>
    </w:p>
    <w:p w14:paraId="6A32CB9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('/logout')</w:t>
      </w:r>
    </w:p>
    <w:p w14:paraId="39B9C97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def </w:t>
      </w:r>
      <w:proofErr w:type="gramStart"/>
      <w:r w:rsidRPr="000722AA">
        <w:rPr>
          <w:rFonts w:ascii="Arial" w:hAnsi="Arial" w:cs="Arial"/>
        </w:rPr>
        <w:t>logout(</w:t>
      </w:r>
      <w:proofErr w:type="gramEnd"/>
      <w:r w:rsidRPr="000722AA">
        <w:rPr>
          <w:rFonts w:ascii="Arial" w:hAnsi="Arial" w:cs="Arial"/>
        </w:rPr>
        <w:t>):</w:t>
      </w:r>
    </w:p>
    <w:p w14:paraId="27735B2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session.pop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</w:t>
      </w:r>
      <w:proofErr w:type="spellStart"/>
      <w:r w:rsidRPr="000722AA">
        <w:rPr>
          <w:rFonts w:ascii="Arial" w:hAnsi="Arial" w:cs="Arial"/>
        </w:rPr>
        <w:t>loggedin</w:t>
      </w:r>
      <w:proofErr w:type="spellEnd"/>
      <w:r w:rsidRPr="000722AA">
        <w:rPr>
          <w:rFonts w:ascii="Arial" w:hAnsi="Arial" w:cs="Arial"/>
        </w:rPr>
        <w:t>', None)</w:t>
      </w:r>
    </w:p>
    <w:p w14:paraId="0F7D07D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session.pop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'id', None)</w:t>
      </w:r>
    </w:p>
    <w:p w14:paraId="4AA1A12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session.pop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'username', None)</w:t>
      </w:r>
    </w:p>
    <w:p w14:paraId="35B1741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('login'))</w:t>
      </w:r>
    </w:p>
    <w:p w14:paraId="73C0A04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3FD0B30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('/register', methods =['GET', 'POST'])</w:t>
      </w:r>
    </w:p>
    <w:p w14:paraId="4471167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def </w:t>
      </w:r>
      <w:proofErr w:type="gramStart"/>
      <w:r w:rsidRPr="000722AA">
        <w:rPr>
          <w:rFonts w:ascii="Arial" w:hAnsi="Arial" w:cs="Arial"/>
        </w:rPr>
        <w:t>register(</w:t>
      </w:r>
      <w:proofErr w:type="gramEnd"/>
      <w:r w:rsidRPr="000722AA">
        <w:rPr>
          <w:rFonts w:ascii="Arial" w:hAnsi="Arial" w:cs="Arial"/>
        </w:rPr>
        <w:t>):</w:t>
      </w:r>
    </w:p>
    <w:p w14:paraId="4176D36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msg = ''</w:t>
      </w:r>
    </w:p>
    <w:p w14:paraId="0698F4E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if </w:t>
      </w:r>
      <w:proofErr w:type="spellStart"/>
      <w:proofErr w:type="gramStart"/>
      <w:r w:rsidRPr="000722AA">
        <w:rPr>
          <w:rFonts w:ascii="Arial" w:hAnsi="Arial" w:cs="Arial"/>
        </w:rPr>
        <w:t>request.method</w:t>
      </w:r>
      <w:proofErr w:type="spellEnd"/>
      <w:proofErr w:type="gramEnd"/>
      <w:r w:rsidRPr="000722AA">
        <w:rPr>
          <w:rFonts w:ascii="Arial" w:hAnsi="Arial" w:cs="Arial"/>
        </w:rPr>
        <w:t xml:space="preserve"> == 'POST':</w:t>
      </w:r>
    </w:p>
    <w:p w14:paraId="34F81DA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 xml:space="preserve">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>']</w:t>
      </w:r>
    </w:p>
    <w:p w14:paraId="2D958FE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username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['username']</w:t>
      </w:r>
    </w:p>
    <w:p w14:paraId="5DBEE97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company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['company']</w:t>
      </w:r>
    </w:p>
    <w:p w14:paraId="000F2B7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location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['location']</w:t>
      </w:r>
    </w:p>
    <w:p w14:paraId="61030E4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email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['email']</w:t>
      </w:r>
    </w:p>
    <w:p w14:paraId="4D48A84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password = </w:t>
      </w:r>
      <w:proofErr w:type="spellStart"/>
      <w:proofErr w:type="gramStart"/>
      <w:r w:rsidRPr="000722AA">
        <w:rPr>
          <w:rFonts w:ascii="Arial" w:hAnsi="Arial" w:cs="Arial"/>
        </w:rPr>
        <w:t>request.form</w:t>
      </w:r>
      <w:proofErr w:type="spellEnd"/>
      <w:proofErr w:type="gramEnd"/>
      <w:r w:rsidRPr="000722AA">
        <w:rPr>
          <w:rFonts w:ascii="Arial" w:hAnsi="Arial" w:cs="Arial"/>
        </w:rPr>
        <w:t>['password']</w:t>
      </w:r>
    </w:p>
    <w:p w14:paraId="776C2FB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C6E5DD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accounts WHERE username = % s', (username, ))</w:t>
      </w:r>
    </w:p>
    <w:p w14:paraId="0113A28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account = </w:t>
      </w:r>
      <w:proofErr w:type="spellStart"/>
      <w:proofErr w:type="gramStart"/>
      <w:r w:rsidRPr="000722AA">
        <w:rPr>
          <w:rFonts w:ascii="Arial" w:hAnsi="Arial" w:cs="Arial"/>
        </w:rPr>
        <w:t>cursor.fetchone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694FEF0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accounts WHERE company = % s', (company, ))</w:t>
      </w:r>
    </w:p>
    <w:p w14:paraId="3A930B9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com = </w:t>
      </w:r>
      <w:proofErr w:type="spellStart"/>
      <w:proofErr w:type="gramStart"/>
      <w:r w:rsidRPr="000722AA">
        <w:rPr>
          <w:rFonts w:ascii="Arial" w:hAnsi="Arial" w:cs="Arial"/>
        </w:rPr>
        <w:t>cursor.fetchone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363139F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if account:</w:t>
      </w:r>
    </w:p>
    <w:p w14:paraId="1989677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msg = 'Account already </w:t>
      </w:r>
      <w:proofErr w:type="gramStart"/>
      <w:r w:rsidRPr="000722AA">
        <w:rPr>
          <w:rFonts w:ascii="Arial" w:hAnsi="Arial" w:cs="Arial"/>
        </w:rPr>
        <w:t>exists !</w:t>
      </w:r>
      <w:proofErr w:type="gramEnd"/>
      <w:r w:rsidRPr="000722AA">
        <w:rPr>
          <w:rFonts w:ascii="Arial" w:hAnsi="Arial" w:cs="Arial"/>
        </w:rPr>
        <w:t>'</w:t>
      </w:r>
    </w:p>
    <w:p w14:paraId="4753E71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r w:rsidRPr="000722AA">
        <w:rPr>
          <w:rFonts w:ascii="Arial" w:hAnsi="Arial" w:cs="Arial"/>
        </w:rPr>
        <w:t>elif</w:t>
      </w:r>
      <w:proofErr w:type="spellEnd"/>
      <w:r w:rsidRPr="000722AA">
        <w:rPr>
          <w:rFonts w:ascii="Arial" w:hAnsi="Arial" w:cs="Arial"/>
        </w:rPr>
        <w:t xml:space="preserve"> not </w:t>
      </w:r>
      <w:proofErr w:type="spellStart"/>
      <w:proofErr w:type="gramStart"/>
      <w:r w:rsidRPr="000722AA">
        <w:rPr>
          <w:rFonts w:ascii="Arial" w:hAnsi="Arial" w:cs="Arial"/>
        </w:rPr>
        <w:t>re.match</w:t>
      </w:r>
      <w:proofErr w:type="spellEnd"/>
      <w:proofErr w:type="gramEnd"/>
      <w:r w:rsidRPr="000722AA">
        <w:rPr>
          <w:rFonts w:ascii="Arial" w:hAnsi="Arial" w:cs="Arial"/>
        </w:rPr>
        <w:t>(r'[^@]+@[^@]+\.[^@]+', email):</w:t>
      </w:r>
    </w:p>
    <w:p w14:paraId="78D4945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msg = 'Invalid email </w:t>
      </w:r>
      <w:proofErr w:type="gramStart"/>
      <w:r w:rsidRPr="000722AA">
        <w:rPr>
          <w:rFonts w:ascii="Arial" w:hAnsi="Arial" w:cs="Arial"/>
        </w:rPr>
        <w:t>address !</w:t>
      </w:r>
      <w:proofErr w:type="gramEnd"/>
      <w:r w:rsidRPr="000722AA">
        <w:rPr>
          <w:rFonts w:ascii="Arial" w:hAnsi="Arial" w:cs="Arial"/>
        </w:rPr>
        <w:t>'</w:t>
      </w:r>
    </w:p>
    <w:p w14:paraId="0E4D03D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r w:rsidRPr="000722AA">
        <w:rPr>
          <w:rFonts w:ascii="Arial" w:hAnsi="Arial" w:cs="Arial"/>
        </w:rPr>
        <w:t>elif</w:t>
      </w:r>
      <w:proofErr w:type="spellEnd"/>
      <w:r w:rsidRPr="000722AA">
        <w:rPr>
          <w:rFonts w:ascii="Arial" w:hAnsi="Arial" w:cs="Arial"/>
        </w:rPr>
        <w:t xml:space="preserve"> not </w:t>
      </w:r>
      <w:proofErr w:type="spellStart"/>
      <w:proofErr w:type="gramStart"/>
      <w:r w:rsidRPr="000722AA">
        <w:rPr>
          <w:rFonts w:ascii="Arial" w:hAnsi="Arial" w:cs="Arial"/>
        </w:rPr>
        <w:t>re.match</w:t>
      </w:r>
      <w:proofErr w:type="spellEnd"/>
      <w:proofErr w:type="gramEnd"/>
      <w:r w:rsidRPr="000722AA">
        <w:rPr>
          <w:rFonts w:ascii="Arial" w:hAnsi="Arial" w:cs="Arial"/>
        </w:rPr>
        <w:t>(r'[A-Za-z0-9]+', username):</w:t>
      </w:r>
    </w:p>
    <w:p w14:paraId="3B99F8C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msg = 'Username must contain only characters and </w:t>
      </w:r>
      <w:proofErr w:type="gramStart"/>
      <w:r w:rsidRPr="000722AA">
        <w:rPr>
          <w:rFonts w:ascii="Arial" w:hAnsi="Arial" w:cs="Arial"/>
        </w:rPr>
        <w:t>numbers !</w:t>
      </w:r>
      <w:proofErr w:type="gramEnd"/>
      <w:r w:rsidRPr="000722AA">
        <w:rPr>
          <w:rFonts w:ascii="Arial" w:hAnsi="Arial" w:cs="Arial"/>
        </w:rPr>
        <w:t>'</w:t>
      </w:r>
    </w:p>
    <w:p w14:paraId="1CEA76D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r w:rsidRPr="000722AA">
        <w:rPr>
          <w:rFonts w:ascii="Arial" w:hAnsi="Arial" w:cs="Arial"/>
        </w:rPr>
        <w:t>elif</w:t>
      </w:r>
      <w:proofErr w:type="spellEnd"/>
      <w:r w:rsidRPr="000722AA">
        <w:rPr>
          <w:rFonts w:ascii="Arial" w:hAnsi="Arial" w:cs="Arial"/>
        </w:rPr>
        <w:t xml:space="preserve"> not username or not password or not email or not location or not company:</w:t>
      </w:r>
    </w:p>
    <w:p w14:paraId="69DDC99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        msg = 'Please fill out the </w:t>
      </w:r>
      <w:proofErr w:type="gramStart"/>
      <w:r w:rsidRPr="000722AA">
        <w:rPr>
          <w:rFonts w:ascii="Arial" w:hAnsi="Arial" w:cs="Arial"/>
        </w:rPr>
        <w:t>form !</w:t>
      </w:r>
      <w:proofErr w:type="gramEnd"/>
      <w:r w:rsidRPr="000722AA">
        <w:rPr>
          <w:rFonts w:ascii="Arial" w:hAnsi="Arial" w:cs="Arial"/>
        </w:rPr>
        <w:t>'</w:t>
      </w:r>
    </w:p>
    <w:p w14:paraId="7C8B2AC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</w:t>
      </w:r>
      <w:proofErr w:type="spellStart"/>
      <w:r w:rsidRPr="000722AA">
        <w:rPr>
          <w:rFonts w:ascii="Arial" w:hAnsi="Arial" w:cs="Arial"/>
        </w:rPr>
        <w:t>elif</w:t>
      </w:r>
      <w:proofErr w:type="spellEnd"/>
      <w:r w:rsidRPr="000722AA">
        <w:rPr>
          <w:rFonts w:ascii="Arial" w:hAnsi="Arial" w:cs="Arial"/>
        </w:rPr>
        <w:t xml:space="preserve">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 xml:space="preserve"> == 'Admin' and com:</w:t>
      </w:r>
    </w:p>
    <w:p w14:paraId="01F5D3D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    msg = 'Your Company is already registered!!'</w:t>
      </w:r>
    </w:p>
    <w:p w14:paraId="4ECD939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    else:</w:t>
      </w:r>
    </w:p>
    <w:p w14:paraId="3FA3B43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if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 xml:space="preserve"> == 'Employee':</w:t>
      </w:r>
    </w:p>
    <w:p w14:paraId="064580D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 xml:space="preserve">('INSERT INTO accounts VALUES (NULL, % s, % s, % s, % s, % s, % s)', (username, password, email, location, company,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>, ))</w:t>
      </w:r>
    </w:p>
    <w:p w14:paraId="336C904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6E8856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msg = 'You have successfully </w:t>
      </w:r>
      <w:proofErr w:type="gramStart"/>
      <w:r w:rsidRPr="000722AA">
        <w:rPr>
          <w:rFonts w:ascii="Arial" w:hAnsi="Arial" w:cs="Arial"/>
        </w:rPr>
        <w:t>registered !</w:t>
      </w:r>
      <w:proofErr w:type="gramEnd"/>
      <w:r w:rsidRPr="000722AA">
        <w:rPr>
          <w:rFonts w:ascii="Arial" w:hAnsi="Arial" w:cs="Arial"/>
        </w:rPr>
        <w:t>'</w:t>
      </w:r>
    </w:p>
    <w:p w14:paraId="0153B44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for </w:t>
      </w:r>
      <w:proofErr w:type="spellStart"/>
      <w:r w:rsidRPr="000722AA">
        <w:rPr>
          <w:rFonts w:ascii="Arial" w:hAnsi="Arial" w:cs="Arial"/>
        </w:rPr>
        <w:t>i</w:t>
      </w:r>
      <w:proofErr w:type="spellEnd"/>
      <w:r w:rsidRPr="000722AA">
        <w:rPr>
          <w:rFonts w:ascii="Arial" w:hAnsi="Arial" w:cs="Arial"/>
        </w:rPr>
        <w:t xml:space="preserve"> in </w:t>
      </w:r>
      <w:proofErr w:type="gramStart"/>
      <w:r w:rsidRPr="000722AA">
        <w:rPr>
          <w:rFonts w:ascii="Arial" w:hAnsi="Arial" w:cs="Arial"/>
        </w:rPr>
        <w:t>range(</w:t>
      </w:r>
      <w:proofErr w:type="gramEnd"/>
      <w:r w:rsidRPr="000722AA">
        <w:rPr>
          <w:rFonts w:ascii="Arial" w:hAnsi="Arial" w:cs="Arial"/>
        </w:rPr>
        <w:t>0,5):</w:t>
      </w:r>
    </w:p>
    <w:p w14:paraId="033840D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('insert into meetings values (%s ,</w:t>
      </w:r>
      <w:proofErr w:type="spellStart"/>
      <w:r w:rsidRPr="000722AA">
        <w:rPr>
          <w:rFonts w:ascii="Arial" w:hAnsi="Arial" w:cs="Arial"/>
        </w:rPr>
        <w:t>null,null,null,null,null</w:t>
      </w:r>
      <w:proofErr w:type="spellEnd"/>
      <w:r w:rsidRPr="000722AA">
        <w:rPr>
          <w:rFonts w:ascii="Arial" w:hAnsi="Arial" w:cs="Arial"/>
        </w:rPr>
        <w:t>)',(username,))</w:t>
      </w:r>
    </w:p>
    <w:p w14:paraId="201D512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FBF159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'LOGIN.html', msg = msg)</w:t>
      </w:r>
    </w:p>
    <w:p w14:paraId="00AC8AA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</w:t>
      </w:r>
      <w:proofErr w:type="spellStart"/>
      <w:r w:rsidRPr="000722AA">
        <w:rPr>
          <w:rFonts w:ascii="Arial" w:hAnsi="Arial" w:cs="Arial"/>
        </w:rPr>
        <w:t>elif</w:t>
      </w:r>
      <w:proofErr w:type="spellEnd"/>
      <w:r w:rsidRPr="000722AA">
        <w:rPr>
          <w:rFonts w:ascii="Arial" w:hAnsi="Arial" w:cs="Arial"/>
        </w:rPr>
        <w:t xml:space="preserve">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 xml:space="preserve"> == 'Admin':</w:t>
      </w:r>
    </w:p>
    <w:p w14:paraId="764EFDD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 xml:space="preserve">('INSERT INTO accounts VALUES (NULL, % s, % s, % s, % s, % s, % s)', (username, password, email, location, company, </w:t>
      </w:r>
      <w:proofErr w:type="spellStart"/>
      <w:r w:rsidRPr="000722AA">
        <w:rPr>
          <w:rFonts w:ascii="Arial" w:hAnsi="Arial" w:cs="Arial"/>
        </w:rPr>
        <w:t>usertype</w:t>
      </w:r>
      <w:proofErr w:type="spellEnd"/>
      <w:r w:rsidRPr="000722AA">
        <w:rPr>
          <w:rFonts w:ascii="Arial" w:hAnsi="Arial" w:cs="Arial"/>
        </w:rPr>
        <w:t>, ))</w:t>
      </w:r>
    </w:p>
    <w:p w14:paraId="4F6E18C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DB8B5D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('INSERT INTO company VALUES ( % s, % s, 0)', ( company, location, ))</w:t>
      </w:r>
    </w:p>
    <w:p w14:paraId="42252AD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6E927E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</w:t>
      </w:r>
      <w:proofErr w:type="spellStart"/>
      <w:r w:rsidRPr="000722AA">
        <w:rPr>
          <w:rFonts w:ascii="Arial" w:hAnsi="Arial" w:cs="Arial"/>
        </w:rPr>
        <w:t>i</w:t>
      </w:r>
      <w:proofErr w:type="spellEnd"/>
      <w:r w:rsidRPr="000722AA">
        <w:rPr>
          <w:rFonts w:ascii="Arial" w:hAnsi="Arial" w:cs="Arial"/>
        </w:rPr>
        <w:t xml:space="preserve"> = 0</w:t>
      </w:r>
    </w:p>
    <w:p w14:paraId="59AC08A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for </w:t>
      </w:r>
      <w:proofErr w:type="spellStart"/>
      <w:r w:rsidRPr="000722AA">
        <w:rPr>
          <w:rFonts w:ascii="Arial" w:hAnsi="Arial" w:cs="Arial"/>
        </w:rPr>
        <w:t>i</w:t>
      </w:r>
      <w:proofErr w:type="spellEnd"/>
      <w:r w:rsidRPr="000722AA">
        <w:rPr>
          <w:rFonts w:ascii="Arial" w:hAnsi="Arial" w:cs="Arial"/>
        </w:rPr>
        <w:t xml:space="preserve"> in </w:t>
      </w:r>
      <w:proofErr w:type="gramStart"/>
      <w:r w:rsidRPr="000722AA">
        <w:rPr>
          <w:rFonts w:ascii="Arial" w:hAnsi="Arial" w:cs="Arial"/>
        </w:rPr>
        <w:t>range(</w:t>
      </w:r>
      <w:proofErr w:type="gramEnd"/>
      <w:r w:rsidRPr="000722AA">
        <w:rPr>
          <w:rFonts w:ascii="Arial" w:hAnsi="Arial" w:cs="Arial"/>
        </w:rPr>
        <w:t>0,5):</w:t>
      </w:r>
    </w:p>
    <w:p w14:paraId="37D3E82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r w:rsidRPr="000722AA">
        <w:rPr>
          <w:rFonts w:ascii="Arial" w:hAnsi="Arial" w:cs="Arial"/>
        </w:rPr>
        <w:t>room_name</w:t>
      </w:r>
      <w:proofErr w:type="spellEnd"/>
      <w:r w:rsidRPr="000722AA">
        <w:rPr>
          <w:rFonts w:ascii="Arial" w:hAnsi="Arial" w:cs="Arial"/>
        </w:rPr>
        <w:t xml:space="preserve"> = "ROOM "+str(i+1)</w:t>
      </w:r>
    </w:p>
    <w:p w14:paraId="577EB81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('insert into room values (%s ,%s ,"available","available","available","available","available")',(company,room_name,))</w:t>
      </w:r>
    </w:p>
    <w:p w14:paraId="3369884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29EB70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('insert into meetings values (%s ,</w:t>
      </w:r>
      <w:proofErr w:type="spellStart"/>
      <w:r w:rsidRPr="000722AA">
        <w:rPr>
          <w:rFonts w:ascii="Arial" w:hAnsi="Arial" w:cs="Arial"/>
        </w:rPr>
        <w:t>null,null,null,null,null</w:t>
      </w:r>
      <w:proofErr w:type="spellEnd"/>
      <w:r w:rsidRPr="000722AA">
        <w:rPr>
          <w:rFonts w:ascii="Arial" w:hAnsi="Arial" w:cs="Arial"/>
        </w:rPr>
        <w:t>)',(username,))</w:t>
      </w:r>
    </w:p>
    <w:p w14:paraId="4DE1800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EFA8F8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            msg = 'You have successfully </w:t>
      </w:r>
      <w:proofErr w:type="gramStart"/>
      <w:r w:rsidRPr="000722AA">
        <w:rPr>
          <w:rFonts w:ascii="Arial" w:hAnsi="Arial" w:cs="Arial"/>
        </w:rPr>
        <w:t>registered !</w:t>
      </w:r>
      <w:proofErr w:type="gramEnd"/>
      <w:r w:rsidRPr="000722AA">
        <w:rPr>
          <w:rFonts w:ascii="Arial" w:hAnsi="Arial" w:cs="Arial"/>
        </w:rPr>
        <w:t>'</w:t>
      </w:r>
    </w:p>
    <w:p w14:paraId="4D61CE5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        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'LOGIN.html', msg = msg)</w:t>
      </w:r>
    </w:p>
    <w:p w14:paraId="3C36C43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'SIGNUP.html', msg = msg)</w:t>
      </w:r>
    </w:p>
    <w:p w14:paraId="1C114FB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5F2ADC2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('/time11')</w:t>
      </w:r>
    </w:p>
    <w:p w14:paraId="0A4C3CA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time11():</w:t>
      </w:r>
    </w:p>
    <w:p w14:paraId="29C08C6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5AD6C67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null where company = %s and name = %s',(account['company'],room1['name'],))</w:t>
      </w:r>
    </w:p>
    <w:p w14:paraId="7C88EA3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B8F48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%s where user = %s',(room1['name'],account['username'],))</w:t>
      </w:r>
    </w:p>
    <w:p w14:paraId="32CA356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26F0DC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9714E7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('/time12')</w:t>
      </w:r>
    </w:p>
    <w:p w14:paraId="1ADBC84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time12():</w:t>
      </w:r>
    </w:p>
    <w:p w14:paraId="7CA01E1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25AF5CA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null where company = %s and name = %s',(account['company'],room1['name'],))</w:t>
      </w:r>
    </w:p>
    <w:p w14:paraId="538350A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FBA27E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%s where user = %s',(room1['name'],account['username'],))</w:t>
      </w:r>
    </w:p>
    <w:p w14:paraId="5398BD5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5A40A3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2128E3D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('/time13')</w:t>
      </w:r>
    </w:p>
    <w:p w14:paraId="38BA166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time13():</w:t>
      </w:r>
    </w:p>
    <w:p w14:paraId="55FA896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776AE7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null where company = %s and name = %s',(account['company'],room1['name'],))</w:t>
      </w:r>
    </w:p>
    <w:p w14:paraId="6F0F772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F5AD2E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%s where user = %s',(room1['name'],account['username'],))</w:t>
      </w:r>
    </w:p>
    <w:p w14:paraId="1A5AE47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BFC0B5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7F4CCFF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('/time14')</w:t>
      </w:r>
    </w:p>
    <w:p w14:paraId="40D3272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time14():</w:t>
      </w:r>
    </w:p>
    <w:p w14:paraId="7F90BBC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6E80DA9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null where company = %s and name = %s',(account['company'],room1['name'],))</w:t>
      </w:r>
    </w:p>
    <w:p w14:paraId="604EEBA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EB28DC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%s where user = %s',(room1['name'],account['username'],))</w:t>
      </w:r>
    </w:p>
    <w:p w14:paraId="32F5E2A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E053F4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A59E82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('/time15')</w:t>
      </w:r>
    </w:p>
    <w:p w14:paraId="762CEE9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time15():</w:t>
      </w:r>
    </w:p>
    <w:p w14:paraId="34C94A4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29336DB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null where company = %s and name = %s',(account['company'],room1['name'],))</w:t>
      </w:r>
    </w:p>
    <w:p w14:paraId="3505033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C59008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%s where user = %s',(room1['name'],account['username'],))</w:t>
      </w:r>
    </w:p>
    <w:p w14:paraId="1D758FE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21DB95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095B986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19F21C1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('/time21')</w:t>
      </w:r>
    </w:p>
    <w:p w14:paraId="782D013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time21():</w:t>
      </w:r>
    </w:p>
    <w:p w14:paraId="71955B4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9DC603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null where company = %s and name = %s',(account['company'],room2['name'],))</w:t>
      </w:r>
    </w:p>
    <w:p w14:paraId="6664876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9AA8D2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%s where user = %s',(room2['name'],account['username'],))</w:t>
      </w:r>
    </w:p>
    <w:p w14:paraId="5EF6B14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8FB673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1FB3062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('/time22')</w:t>
      </w:r>
    </w:p>
    <w:p w14:paraId="31FF5B2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time22():</w:t>
      </w:r>
    </w:p>
    <w:p w14:paraId="2C5903B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6DEF884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null where company = %s and name = %s',(account['company'],room2['name'],))</w:t>
      </w:r>
    </w:p>
    <w:p w14:paraId="194CB42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EA7652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%s where user = %s',(room2['name'],account['username'],))</w:t>
      </w:r>
    </w:p>
    <w:p w14:paraId="66E14D9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C6B207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64C9DB1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('/time23')</w:t>
      </w:r>
    </w:p>
    <w:p w14:paraId="2EE7A58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time23():</w:t>
      </w:r>
    </w:p>
    <w:p w14:paraId="07C501A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2BDD61E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null where company = %s and name = %s',(account['company'],room2['name'],))</w:t>
      </w:r>
    </w:p>
    <w:p w14:paraId="6702770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49DD8C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%s where user = %s',(room2['name'],account['username'],))</w:t>
      </w:r>
    </w:p>
    <w:p w14:paraId="169341B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A4BB12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4D862E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('/time24')</w:t>
      </w:r>
    </w:p>
    <w:p w14:paraId="6C56750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time24():</w:t>
      </w:r>
    </w:p>
    <w:p w14:paraId="4BD39FB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10A2651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null where company = %s and name = %s',(account['company'],room2['name'],))</w:t>
      </w:r>
    </w:p>
    <w:p w14:paraId="410C7BF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6FBB7E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%s where user = %s',(room2['name'],account['username'],))</w:t>
      </w:r>
    </w:p>
    <w:p w14:paraId="51CBBDB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03ACFC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B42EB0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('/time25')</w:t>
      </w:r>
    </w:p>
    <w:p w14:paraId="113E3EB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time25():</w:t>
      </w:r>
    </w:p>
    <w:p w14:paraId="1BF797B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4832C2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null where company = %s and name = %s',(account['company'],room2['name'],))</w:t>
      </w:r>
    </w:p>
    <w:p w14:paraId="3741BF9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060D60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%s where user = %s',(room2['name'],account['username'],))</w:t>
      </w:r>
    </w:p>
    <w:p w14:paraId="4DFEDAC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51AD14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0DBE00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7E2EEFD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('/time31')</w:t>
      </w:r>
    </w:p>
    <w:p w14:paraId="69B50AB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time31():</w:t>
      </w:r>
    </w:p>
    <w:p w14:paraId="6169CE7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3323D62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null where company = %s and name = %s',(account['company'],room3['name'],))</w:t>
      </w:r>
    </w:p>
    <w:p w14:paraId="00DC2F6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A12441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%s where user = %s',(room3['name'],account['username'],))</w:t>
      </w:r>
    </w:p>
    <w:p w14:paraId="49CB653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AF62D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71296ED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('/time32')</w:t>
      </w:r>
    </w:p>
    <w:p w14:paraId="5D8EAC3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time32():</w:t>
      </w:r>
    </w:p>
    <w:p w14:paraId="4570852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8B2041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null where company = %s and name = %s',(account['company'],room3['name'],))</w:t>
      </w:r>
    </w:p>
    <w:p w14:paraId="305399A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23B925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%s where user = %s',(room3['name'],account['username'],))</w:t>
      </w:r>
    </w:p>
    <w:p w14:paraId="1268C25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7F4045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757E9D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('/time33')</w:t>
      </w:r>
    </w:p>
    <w:p w14:paraId="12B3456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time33():</w:t>
      </w:r>
    </w:p>
    <w:p w14:paraId="02799DB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EA52D0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null where company = %s and name = %s',(account['company'],room3['name'],))</w:t>
      </w:r>
    </w:p>
    <w:p w14:paraId="71BD6FC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0B7667B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%s where user = %s',(room3['name'],account['username'],))</w:t>
      </w:r>
    </w:p>
    <w:p w14:paraId="5876588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F3047C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0A3F8C3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('/time34')</w:t>
      </w:r>
    </w:p>
    <w:p w14:paraId="42F306C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time34():</w:t>
      </w:r>
    </w:p>
    <w:p w14:paraId="0057D03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43DCAD1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null where company = %s and name = %s',(account['company'],room3['name'],))</w:t>
      </w:r>
    </w:p>
    <w:p w14:paraId="03E952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8FBC1E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%s where user = %s',(room3['name'],account['username'],))</w:t>
      </w:r>
    </w:p>
    <w:p w14:paraId="5D49ECE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812C9D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03D6081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('/time35')</w:t>
      </w:r>
    </w:p>
    <w:p w14:paraId="4501ED4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time35():</w:t>
      </w:r>
    </w:p>
    <w:p w14:paraId="75F8346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4DFF201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null where company = %s and name = %s',(account['company'],room3['name'],))</w:t>
      </w:r>
    </w:p>
    <w:p w14:paraId="4F7E257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570E2C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%s where user = %s',(room3['name'],account['username'],))</w:t>
      </w:r>
    </w:p>
    <w:p w14:paraId="46B9F41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6D60ED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D042AF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('/time41')</w:t>
      </w:r>
    </w:p>
    <w:p w14:paraId="63F03B6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time41():</w:t>
      </w:r>
    </w:p>
    <w:p w14:paraId="12241F8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ED99B7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null where company = %s and name = %s',(account['company'],room4['name'],))</w:t>
      </w:r>
    </w:p>
    <w:p w14:paraId="4D2CF00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0011C4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%s where user = %s',(room4['name'],account['username'],))</w:t>
      </w:r>
    </w:p>
    <w:p w14:paraId="55A7950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90E272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F01FB8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('/time42')</w:t>
      </w:r>
    </w:p>
    <w:p w14:paraId="1A1B78D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time42():</w:t>
      </w:r>
    </w:p>
    <w:p w14:paraId="2AF84B5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126F240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null where company = %s and name = %s',(account['company'],room4['name'],))</w:t>
      </w:r>
    </w:p>
    <w:p w14:paraId="4CC59E5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459721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%s where user = %s',(room4['name'],account['username'],))</w:t>
      </w:r>
    </w:p>
    <w:p w14:paraId="067A8C1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65CF68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576A0D9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('/time43')</w:t>
      </w:r>
    </w:p>
    <w:p w14:paraId="1A97C8A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time43():</w:t>
      </w:r>
    </w:p>
    <w:p w14:paraId="4BF85E2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124077E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null where company = %s and name = %s',(account['company'],room4['name'],))</w:t>
      </w:r>
    </w:p>
    <w:p w14:paraId="4E439C5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2D0EEB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%s where user = %s',(room4['name'],account['username'],))</w:t>
      </w:r>
    </w:p>
    <w:p w14:paraId="74630F7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75617E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5CE015E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('/time44')</w:t>
      </w:r>
    </w:p>
    <w:p w14:paraId="1BB4BA4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def time44():</w:t>
      </w:r>
    </w:p>
    <w:p w14:paraId="7F5ADF3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5C329F1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null where company = %s and name = %s',(account['company'],room4['name'],))</w:t>
      </w:r>
    </w:p>
    <w:p w14:paraId="1D0D37B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F1EB6C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%s where user = %s',(room4['name'],account['username'],))</w:t>
      </w:r>
    </w:p>
    <w:p w14:paraId="7856C79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433906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9384B4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('/time45')</w:t>
      </w:r>
    </w:p>
    <w:p w14:paraId="3FAD175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time45():</w:t>
      </w:r>
    </w:p>
    <w:p w14:paraId="6E6667E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69AD2BA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null where company = %s and name = %s',(account['company'],room4['name'],))</w:t>
      </w:r>
    </w:p>
    <w:p w14:paraId="3370E05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0C5A48D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%s where user = %s',(room4['name'],account['username'],))</w:t>
      </w:r>
    </w:p>
    <w:p w14:paraId="7EA80EA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0480F1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3778A69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('/time51')</w:t>
      </w:r>
    </w:p>
    <w:p w14:paraId="2A9B237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time51():</w:t>
      </w:r>
    </w:p>
    <w:p w14:paraId="1CACE38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2FA079B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null where company = %s and name = %s',(account['company'],room5['name'],))</w:t>
      </w:r>
    </w:p>
    <w:p w14:paraId="3A6A67FA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F23BD6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%s where user = %s',(room5['name'],account['username'],))</w:t>
      </w:r>
    </w:p>
    <w:p w14:paraId="3925311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2D92D0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0A2229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('/time52')</w:t>
      </w:r>
    </w:p>
    <w:p w14:paraId="2714DC2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time52():</w:t>
      </w:r>
    </w:p>
    <w:p w14:paraId="664ECF4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7873EF4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null where company = %s and name = %s',(account['company'],room5['name'],))</w:t>
      </w:r>
    </w:p>
    <w:p w14:paraId="12B0428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0EF4072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%s where user = %s',(room5['name'],account['username'],))</w:t>
      </w:r>
    </w:p>
    <w:p w14:paraId="42C28D0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3CA8172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178E4C4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('/time53')</w:t>
      </w:r>
    </w:p>
    <w:p w14:paraId="4911105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time53():</w:t>
      </w:r>
    </w:p>
    <w:p w14:paraId="2EACBD9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33F0FCA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null where company = %s and name = %s',(account['company'],room5['name'],))</w:t>
      </w:r>
    </w:p>
    <w:p w14:paraId="3F18729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7F2183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%s where user = %s',(room5['name'],account['username'],))</w:t>
      </w:r>
    </w:p>
    <w:p w14:paraId="0D973F9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E6F15E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06A8833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('/time54')</w:t>
      </w:r>
    </w:p>
    <w:p w14:paraId="09BF446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time54():</w:t>
      </w:r>
    </w:p>
    <w:p w14:paraId="09AEFDD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194C778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null where company = %s and name = %s',(account['company'],room5['name'],))</w:t>
      </w:r>
    </w:p>
    <w:p w14:paraId="25920A6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6EA6BAA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%s where user = %s',(room5['name'],account['username'],))</w:t>
      </w:r>
    </w:p>
    <w:p w14:paraId="0D53AEA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E60EF3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47C554E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('/time55')</w:t>
      </w:r>
    </w:p>
    <w:p w14:paraId="78566EB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time55():</w:t>
      </w:r>
    </w:p>
    <w:p w14:paraId="26E3468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7815FBF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null where company = %s and name = %s',(account['company'],room5['name'],))</w:t>
      </w:r>
    </w:p>
    <w:p w14:paraId="7E7018C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D7399C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%s where user = %s',(room5['name'],account['username'],))</w:t>
      </w:r>
    </w:p>
    <w:p w14:paraId="46DF618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02AC4F2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return redirect(</w:t>
      </w:r>
      <w:proofErr w:type="spellStart"/>
      <w:r w:rsidRPr="000722AA">
        <w:rPr>
          <w:rFonts w:ascii="Arial" w:hAnsi="Arial" w:cs="Arial"/>
        </w:rPr>
        <w:t>url_for</w:t>
      </w:r>
      <w:proofErr w:type="spellEnd"/>
      <w:r w:rsidRPr="000722AA">
        <w:rPr>
          <w:rFonts w:ascii="Arial" w:hAnsi="Arial" w:cs="Arial"/>
        </w:rPr>
        <w:t>('meetings'))</w:t>
      </w:r>
    </w:p>
    <w:p w14:paraId="27657B5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7B3968D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('/meetings')</w:t>
      </w:r>
    </w:p>
    <w:p w14:paraId="6478AFD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def </w:t>
      </w:r>
      <w:proofErr w:type="gramStart"/>
      <w:r w:rsidRPr="000722AA">
        <w:rPr>
          <w:rFonts w:ascii="Arial" w:hAnsi="Arial" w:cs="Arial"/>
        </w:rPr>
        <w:t>meetings(</w:t>
      </w:r>
      <w:proofErr w:type="gramEnd"/>
      <w:r w:rsidRPr="000722AA">
        <w:rPr>
          <w:rFonts w:ascii="Arial" w:hAnsi="Arial" w:cs="Arial"/>
        </w:rPr>
        <w:t>):</w:t>
      </w:r>
    </w:p>
    <w:p w14:paraId="04FF998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print("meetings")</w:t>
      </w:r>
    </w:p>
    <w:p w14:paraId="5CB1037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global meet</w:t>
      </w:r>
    </w:p>
    <w:p w14:paraId="0DDED4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38781A2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72904AA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cursor.fetchone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248D6FA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    print(meet)</w:t>
      </w:r>
    </w:p>
    <w:p w14:paraId="6101BC2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1A9CE80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107D708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('/remove1')</w:t>
      </w:r>
    </w:p>
    <w:p w14:paraId="37523EF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remove1():</w:t>
      </w:r>
    </w:p>
    <w:p w14:paraId="69472AE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6A44D1B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meeting1 = null where user = %s',(account['username'],))</w:t>
      </w:r>
    </w:p>
    <w:p w14:paraId="6D2DC9A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09E98D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time1 = "available" where company = %s and name = %s',(account['company'],room1['name'],))</w:t>
      </w:r>
    </w:p>
    <w:p w14:paraId="2F59286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0A708E4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1B0FFC5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4F512DD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7858517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6F3A438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('/remove2')</w:t>
      </w:r>
    </w:p>
    <w:p w14:paraId="293E8C3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remove2():</w:t>
      </w:r>
    </w:p>
    <w:p w14:paraId="5F959D3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09BCA67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meeting2 = null where user = %s',(account['username'],))</w:t>
      </w:r>
    </w:p>
    <w:p w14:paraId="254ADD2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412E44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time2 = "available" where company = %s and name = %s',(account['company'],room2['name'],))</w:t>
      </w:r>
    </w:p>
    <w:p w14:paraId="23CD549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1732C693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11F8C53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0FB2208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3F969D3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1019BCA5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('/remove3')</w:t>
      </w:r>
    </w:p>
    <w:p w14:paraId="4666B6D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remove3():</w:t>
      </w:r>
    </w:p>
    <w:p w14:paraId="6D8253F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3BDB109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meeting3 = null where user = %s',(account['username'],))</w:t>
      </w:r>
    </w:p>
    <w:p w14:paraId="5E18CBD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852016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time3 = "available" where company = %s and name = %s',(account['company'],room3['name'],))</w:t>
      </w:r>
    </w:p>
    <w:p w14:paraId="7D0BB82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45A3DEB9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3AA4281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46A3B04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10ADB8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7378EB02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('/remove4')</w:t>
      </w:r>
    </w:p>
    <w:p w14:paraId="00DC941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lastRenderedPageBreak/>
        <w:t>def remove4():</w:t>
      </w:r>
    </w:p>
    <w:p w14:paraId="292A845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5F23976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meeting4 = null where user = %s',(account['username'],))</w:t>
      </w:r>
    </w:p>
    <w:p w14:paraId="73735C28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2BA3730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time4 = "available" where company = %s and name = %s',(account['company'],room4['name'],))</w:t>
      </w:r>
    </w:p>
    <w:p w14:paraId="388191C4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DC1D016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6F58CB8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3C86188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7F688667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</w:p>
    <w:p w14:paraId="67F90B8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@</w:t>
      </w:r>
      <w:proofErr w:type="gramStart"/>
      <w:r w:rsidRPr="000722AA">
        <w:rPr>
          <w:rFonts w:ascii="Arial" w:hAnsi="Arial" w:cs="Arial"/>
        </w:rPr>
        <w:t>app.route</w:t>
      </w:r>
      <w:proofErr w:type="gramEnd"/>
      <w:r w:rsidRPr="000722AA">
        <w:rPr>
          <w:rFonts w:ascii="Arial" w:hAnsi="Arial" w:cs="Arial"/>
        </w:rPr>
        <w:t>('/remove5')</w:t>
      </w:r>
    </w:p>
    <w:p w14:paraId="583D6DC0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>def remove5():</w:t>
      </w:r>
    </w:p>
    <w:p w14:paraId="47A841CE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cursor =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.cursor</w:t>
      </w:r>
      <w:proofErr w:type="spellEnd"/>
      <w:r w:rsidRPr="000722AA">
        <w:rPr>
          <w:rFonts w:ascii="Arial" w:hAnsi="Arial" w:cs="Arial"/>
        </w:rPr>
        <w:t>(</w:t>
      </w:r>
      <w:proofErr w:type="spellStart"/>
      <w:r w:rsidRPr="000722AA">
        <w:rPr>
          <w:rFonts w:ascii="Arial" w:hAnsi="Arial" w:cs="Arial"/>
        </w:rPr>
        <w:t>MySQLdb.cursors.DictCursor</w:t>
      </w:r>
      <w:proofErr w:type="spellEnd"/>
      <w:r w:rsidRPr="000722AA">
        <w:rPr>
          <w:rFonts w:ascii="Arial" w:hAnsi="Arial" w:cs="Arial"/>
        </w:rPr>
        <w:t>)</w:t>
      </w:r>
    </w:p>
    <w:p w14:paraId="1CF15A9F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meetings set meeting5 = null where user = %s',(account['username'],))</w:t>
      </w:r>
    </w:p>
    <w:p w14:paraId="722E56FB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76CBD77D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('update room set time5 = "available" where company = %s and name = %s',(account['company'],room5['name'],))</w:t>
      </w:r>
    </w:p>
    <w:p w14:paraId="0516BD71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mysql.connection</w:t>
      </w:r>
      <w:proofErr w:type="gramEnd"/>
      <w:r w:rsidRPr="000722AA">
        <w:rPr>
          <w:rFonts w:ascii="Arial" w:hAnsi="Arial" w:cs="Arial"/>
        </w:rPr>
        <w:t>.commit</w:t>
      </w:r>
      <w:proofErr w:type="spellEnd"/>
      <w:r w:rsidRPr="000722AA">
        <w:rPr>
          <w:rFonts w:ascii="Arial" w:hAnsi="Arial" w:cs="Arial"/>
        </w:rPr>
        <w:t>()</w:t>
      </w:r>
    </w:p>
    <w:p w14:paraId="546E423C" w14:textId="7777777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</w:t>
      </w:r>
      <w:proofErr w:type="spellStart"/>
      <w:proofErr w:type="gramStart"/>
      <w:r w:rsidRPr="000722AA">
        <w:rPr>
          <w:rFonts w:ascii="Arial" w:hAnsi="Arial" w:cs="Arial"/>
        </w:rPr>
        <w:t>cursor.execute</w:t>
      </w:r>
      <w:proofErr w:type="spellEnd"/>
      <w:proofErr w:type="gramEnd"/>
      <w:r w:rsidRPr="000722AA">
        <w:rPr>
          <w:rFonts w:ascii="Arial" w:hAnsi="Arial" w:cs="Arial"/>
        </w:rPr>
        <w:t>('SELECT * FROM meetings WHERE user = %s', (account['username'], ))</w:t>
      </w:r>
    </w:p>
    <w:p w14:paraId="1B80D5CD" w14:textId="77777777" w:rsidR="00830104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  meet = </w:t>
      </w:r>
      <w:proofErr w:type="spellStart"/>
      <w:proofErr w:type="gramStart"/>
      <w:r w:rsidRPr="000722AA">
        <w:rPr>
          <w:rFonts w:ascii="Arial" w:hAnsi="Arial" w:cs="Arial"/>
        </w:rPr>
        <w:t>cursor.fetchall</w:t>
      </w:r>
      <w:proofErr w:type="spellEnd"/>
      <w:proofErr w:type="gramEnd"/>
      <w:r w:rsidRPr="000722AA">
        <w:rPr>
          <w:rFonts w:ascii="Arial" w:hAnsi="Arial" w:cs="Arial"/>
        </w:rPr>
        <w:t>()</w:t>
      </w:r>
    </w:p>
    <w:p w14:paraId="20CE3A6E" w14:textId="1688DC87" w:rsidR="002E7118" w:rsidRPr="000722AA" w:rsidRDefault="002E7118" w:rsidP="00830104">
      <w:pPr>
        <w:spacing w:line="360" w:lineRule="auto"/>
        <w:rPr>
          <w:rFonts w:ascii="Arial" w:hAnsi="Arial" w:cs="Arial"/>
        </w:rPr>
      </w:pPr>
      <w:r w:rsidRPr="000722AA">
        <w:rPr>
          <w:rFonts w:ascii="Arial" w:hAnsi="Arial" w:cs="Arial"/>
        </w:rPr>
        <w:t xml:space="preserve">  return </w:t>
      </w:r>
      <w:proofErr w:type="spellStart"/>
      <w:r w:rsidRPr="000722AA">
        <w:rPr>
          <w:rFonts w:ascii="Arial" w:hAnsi="Arial" w:cs="Arial"/>
        </w:rPr>
        <w:t>render_</w:t>
      </w:r>
      <w:proofErr w:type="gramStart"/>
      <w:r w:rsidRPr="000722AA">
        <w:rPr>
          <w:rFonts w:ascii="Arial" w:hAnsi="Arial" w:cs="Arial"/>
        </w:rPr>
        <w:t>template</w:t>
      </w:r>
      <w:proofErr w:type="spellEnd"/>
      <w:r w:rsidRPr="000722AA">
        <w:rPr>
          <w:rFonts w:ascii="Arial" w:hAnsi="Arial" w:cs="Arial"/>
        </w:rPr>
        <w:t>(</w:t>
      </w:r>
      <w:proofErr w:type="gramEnd"/>
      <w:r w:rsidRPr="000722AA">
        <w:rPr>
          <w:rFonts w:ascii="Arial" w:hAnsi="Arial" w:cs="Arial"/>
        </w:rPr>
        <w:t>'meetings.html', meet = meet)</w:t>
      </w:r>
    </w:p>
    <w:p w14:paraId="76EC5607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C6796B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6B9734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4E3E6E5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AD0EFE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CAB504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C98A9C" w14:textId="1224E750" w:rsidR="002E7118" w:rsidRDefault="002E7118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3040E">
        <w:rPr>
          <w:rFonts w:ascii="Arial" w:hAnsi="Arial" w:cs="Arial"/>
          <w:b/>
          <w:bCs/>
          <w:sz w:val="28"/>
          <w:szCs w:val="28"/>
        </w:rPr>
        <w:lastRenderedPageBreak/>
        <w:t>HTML</w:t>
      </w:r>
    </w:p>
    <w:p w14:paraId="423F22DB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38310D" w14:textId="77777777" w:rsidR="00830104" w:rsidRDefault="00830104" w:rsidP="00830104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D76E31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&lt;!DOCTYPE html&gt;</w:t>
      </w:r>
    </w:p>
    <w:p w14:paraId="64AB40B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&lt;html&gt;</w:t>
      </w:r>
    </w:p>
    <w:p w14:paraId="18DF851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&lt;head&gt;</w:t>
      </w:r>
    </w:p>
    <w:p w14:paraId="520111C1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&lt;meta charset="UTF-8"&gt;</w:t>
      </w:r>
    </w:p>
    <w:p w14:paraId="0E12E98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&lt;title&gt;Welcome&lt;/title&gt;</w:t>
      </w:r>
    </w:p>
    <w:p w14:paraId="06951C9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&lt;link </w:t>
      </w:r>
      <w:proofErr w:type="spellStart"/>
      <w:r w:rsidRPr="0013040E">
        <w:rPr>
          <w:rFonts w:ascii="Arial" w:hAnsi="Arial" w:cs="Arial"/>
        </w:rPr>
        <w:t>rel</w:t>
      </w:r>
      <w:proofErr w:type="spellEnd"/>
      <w:r w:rsidRPr="0013040E">
        <w:rPr>
          <w:rFonts w:ascii="Arial" w:hAnsi="Arial" w:cs="Arial"/>
        </w:rPr>
        <w:t xml:space="preserve">="icon" type="image/x-icon" </w:t>
      </w:r>
      <w:proofErr w:type="spellStart"/>
      <w:r w:rsidRPr="0013040E">
        <w:rPr>
          <w:rFonts w:ascii="Arial" w:hAnsi="Arial" w:cs="Arial"/>
        </w:rPr>
        <w:t>href</w:t>
      </w:r>
      <w:proofErr w:type="spellEnd"/>
      <w:r w:rsidRPr="0013040E">
        <w:rPr>
          <w:rFonts w:ascii="Arial" w:hAnsi="Arial" w:cs="Arial"/>
        </w:rPr>
        <w:t>="</w:t>
      </w:r>
      <w:proofErr w:type="gramStart"/>
      <w:r w:rsidRPr="0013040E">
        <w:rPr>
          <w:rFonts w:ascii="Arial" w:hAnsi="Arial" w:cs="Arial"/>
        </w:rPr>
        <w:t xml:space="preserve">{{ </w:t>
      </w:r>
      <w:proofErr w:type="spellStart"/>
      <w:r w:rsidRPr="0013040E">
        <w:rPr>
          <w:rFonts w:ascii="Arial" w:hAnsi="Arial" w:cs="Arial"/>
        </w:rPr>
        <w:t>url</w:t>
      </w:r>
      <w:proofErr w:type="gramEnd"/>
      <w:r w:rsidRPr="0013040E">
        <w:rPr>
          <w:rFonts w:ascii="Arial" w:hAnsi="Arial" w:cs="Arial"/>
        </w:rPr>
        <w:t>_for</w:t>
      </w:r>
      <w:proofErr w:type="spellEnd"/>
      <w:r w:rsidRPr="0013040E">
        <w:rPr>
          <w:rFonts w:ascii="Arial" w:hAnsi="Arial" w:cs="Arial"/>
        </w:rPr>
        <w:t>('static', filename='ICON.png') }}"&gt;</w:t>
      </w:r>
    </w:p>
    <w:p w14:paraId="2177543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&lt;style&gt;</w:t>
      </w:r>
    </w:p>
    <w:p w14:paraId="79E720D0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.di</w:t>
      </w:r>
      <w:proofErr w:type="gramEnd"/>
      <w:r w:rsidRPr="0013040E">
        <w:rPr>
          <w:rFonts w:ascii="Arial" w:hAnsi="Arial" w:cs="Arial"/>
        </w:rPr>
        <w:t>{</w:t>
      </w:r>
    </w:p>
    <w:p w14:paraId="32E2D369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background-color: white;</w:t>
      </w:r>
    </w:p>
    <w:p w14:paraId="42D522C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padding: 20px 50px 30px 50px;</w:t>
      </w:r>
    </w:p>
    <w:p w14:paraId="05A34E7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border-radius:50px;</w:t>
      </w:r>
    </w:p>
    <w:p w14:paraId="6506B500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text-align: "right";</w:t>
      </w:r>
    </w:p>
    <w:p w14:paraId="4D5AA58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298E0949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</w:t>
      </w:r>
      <w:proofErr w:type="spellStart"/>
      <w:r w:rsidRPr="0013040E">
        <w:rPr>
          <w:rFonts w:ascii="Arial" w:hAnsi="Arial" w:cs="Arial"/>
        </w:rPr>
        <w:t>loginbutton</w:t>
      </w:r>
      <w:proofErr w:type="spellEnd"/>
      <w:proofErr w:type="gramEnd"/>
      <w:r w:rsidRPr="0013040E">
        <w:rPr>
          <w:rFonts w:ascii="Arial" w:hAnsi="Arial" w:cs="Arial"/>
        </w:rPr>
        <w:t>{</w:t>
      </w:r>
    </w:p>
    <w:p w14:paraId="4907010C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background-color: #258cda;</w:t>
      </w:r>
    </w:p>
    <w:p w14:paraId="2CC006CC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color: white;</w:t>
      </w:r>
    </w:p>
    <w:p w14:paraId="5DD186F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padding: 5px 25px 5px 25px;</w:t>
      </w:r>
    </w:p>
    <w:p w14:paraId="4A3491A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border: none;</w:t>
      </w:r>
    </w:p>
    <w:p w14:paraId="5DC52D5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margin-top:10px;</w:t>
      </w:r>
    </w:p>
    <w:p w14:paraId="7068D20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font-family: "Roboto";</w:t>
      </w:r>
    </w:p>
    <w:p w14:paraId="004EEABC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position: relative;</w:t>
      </w:r>
    </w:p>
    <w:p w14:paraId="6E8FCFCA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bottom: 0;</w:t>
      </w:r>
    </w:p>
    <w:p w14:paraId="1E2359A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transition: bottom 0.5s ease;</w:t>
      </w:r>
    </w:p>
    <w:p w14:paraId="4D32C7F6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border-radius:10px;</w:t>
      </w:r>
    </w:p>
    <w:p w14:paraId="302E0AF9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7167CDC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</w:t>
      </w:r>
      <w:proofErr w:type="spellStart"/>
      <w:r w:rsidRPr="0013040E">
        <w:rPr>
          <w:rFonts w:ascii="Arial" w:hAnsi="Arial" w:cs="Arial"/>
        </w:rPr>
        <w:t>loginbutton</w:t>
      </w:r>
      <w:proofErr w:type="gramEnd"/>
      <w:r w:rsidRPr="0013040E">
        <w:rPr>
          <w:rFonts w:ascii="Arial" w:hAnsi="Arial" w:cs="Arial"/>
        </w:rPr>
        <w:t>:hover</w:t>
      </w:r>
      <w:proofErr w:type="spellEnd"/>
      <w:r w:rsidRPr="0013040E">
        <w:rPr>
          <w:rFonts w:ascii="Arial" w:hAnsi="Arial" w:cs="Arial"/>
        </w:rPr>
        <w:t>{</w:t>
      </w:r>
    </w:p>
    <w:p w14:paraId="364ECEB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bottom:20px;</w:t>
      </w:r>
    </w:p>
    <w:p w14:paraId="085C5683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lastRenderedPageBreak/>
        <w:t>            }</w:t>
      </w:r>
    </w:p>
    <w:p w14:paraId="596F9CE1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body{</w:t>
      </w:r>
      <w:proofErr w:type="gramEnd"/>
    </w:p>
    <w:p w14:paraId="29E253E8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    background-image: </w:t>
      </w:r>
      <w:proofErr w:type="spellStart"/>
      <w:proofErr w:type="gramStart"/>
      <w:r w:rsidRPr="0013040E">
        <w:rPr>
          <w:rFonts w:ascii="Arial" w:hAnsi="Arial" w:cs="Arial"/>
        </w:rPr>
        <w:t>url</w:t>
      </w:r>
      <w:proofErr w:type="spellEnd"/>
      <w:r w:rsidRPr="0013040E">
        <w:rPr>
          <w:rFonts w:ascii="Arial" w:hAnsi="Arial" w:cs="Arial"/>
        </w:rPr>
        <w:t>(</w:t>
      </w:r>
      <w:proofErr w:type="gramEnd"/>
      <w:r w:rsidRPr="0013040E">
        <w:rPr>
          <w:rFonts w:ascii="Arial" w:hAnsi="Arial" w:cs="Arial"/>
        </w:rPr>
        <w:t xml:space="preserve">"{{ </w:t>
      </w:r>
      <w:proofErr w:type="spellStart"/>
      <w:r w:rsidRPr="0013040E">
        <w:rPr>
          <w:rFonts w:ascii="Arial" w:hAnsi="Arial" w:cs="Arial"/>
        </w:rPr>
        <w:t>url_for</w:t>
      </w:r>
      <w:proofErr w:type="spellEnd"/>
      <w:r w:rsidRPr="0013040E">
        <w:rPr>
          <w:rFonts w:ascii="Arial" w:hAnsi="Arial" w:cs="Arial"/>
        </w:rPr>
        <w:t>('static', filename='signup_background.jpg') }}");</w:t>
      </w:r>
    </w:p>
    <w:p w14:paraId="6AB9C1E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background-repeat: no-repeat;</w:t>
      </w:r>
    </w:p>
    <w:p w14:paraId="73506D7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background-attachment: fixed;</w:t>
      </w:r>
    </w:p>
    <w:p w14:paraId="6F856BEA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background-size: cover;</w:t>
      </w:r>
    </w:p>
    <w:p w14:paraId="6C89D4A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7EAF48F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</w:t>
      </w:r>
      <w:proofErr w:type="spellStart"/>
      <w:r w:rsidRPr="0013040E">
        <w:rPr>
          <w:rFonts w:ascii="Arial" w:hAnsi="Arial" w:cs="Arial"/>
        </w:rPr>
        <w:t>rect</w:t>
      </w:r>
      <w:proofErr w:type="spellEnd"/>
      <w:proofErr w:type="gramEnd"/>
      <w:r w:rsidRPr="0013040E">
        <w:rPr>
          <w:rFonts w:ascii="Arial" w:hAnsi="Arial" w:cs="Arial"/>
        </w:rPr>
        <w:t>{</w:t>
      </w:r>
    </w:p>
    <w:p w14:paraId="258EAD7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background-color: white;</w:t>
      </w:r>
    </w:p>
    <w:p w14:paraId="6DA11BD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width: 350px;</w:t>
      </w:r>
    </w:p>
    <w:p w14:paraId="58B726F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height: 300px;</w:t>
      </w:r>
    </w:p>
    <w:p w14:paraId="055E630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110A4EE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.content</w:t>
      </w:r>
      <w:proofErr w:type="gramEnd"/>
      <w:r w:rsidRPr="0013040E">
        <w:rPr>
          <w:rFonts w:ascii="Arial" w:hAnsi="Arial" w:cs="Arial"/>
        </w:rPr>
        <w:t>{</w:t>
      </w:r>
    </w:p>
    <w:p w14:paraId="5381A658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border: 5px solid white;</w:t>
      </w:r>
    </w:p>
    <w:p w14:paraId="2FD7612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padding: 20px 50px;</w:t>
      </w:r>
    </w:p>
    <w:p w14:paraId="74B7C1B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height: 520px;</w:t>
      </w:r>
    </w:p>
    <w:p w14:paraId="488F05BC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border-radius:50px;</w:t>
      </w:r>
    </w:p>
    <w:p w14:paraId="31DBD42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5966308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.image</w:t>
      </w:r>
      <w:proofErr w:type="gramEnd"/>
      <w:r w:rsidRPr="0013040E">
        <w:rPr>
          <w:rFonts w:ascii="Arial" w:hAnsi="Arial" w:cs="Arial"/>
        </w:rPr>
        <w:t>{</w:t>
      </w:r>
    </w:p>
    <w:p w14:paraId="4061C2BA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    </w:t>
      </w:r>
      <w:proofErr w:type="spellStart"/>
      <w:r w:rsidRPr="0013040E">
        <w:rPr>
          <w:rFonts w:ascii="Arial" w:hAnsi="Arial" w:cs="Arial"/>
        </w:rPr>
        <w:t>float:"right</w:t>
      </w:r>
      <w:proofErr w:type="spellEnd"/>
      <w:r w:rsidRPr="0013040E">
        <w:rPr>
          <w:rFonts w:ascii="Arial" w:hAnsi="Arial" w:cs="Arial"/>
        </w:rPr>
        <w:t>";</w:t>
      </w:r>
    </w:p>
    <w:p w14:paraId="01783F2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display: block;</w:t>
      </w:r>
    </w:p>
    <w:p w14:paraId="7D1C608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padding: 60px 0px;</w:t>
      </w:r>
    </w:p>
    <w:p w14:paraId="44AF602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    </w:t>
      </w:r>
      <w:proofErr w:type="spellStart"/>
      <w:r w:rsidRPr="0013040E">
        <w:rPr>
          <w:rFonts w:ascii="Arial" w:hAnsi="Arial" w:cs="Arial"/>
        </w:rPr>
        <w:t>margin-</w:t>
      </w:r>
      <w:proofErr w:type="gramStart"/>
      <w:r w:rsidRPr="0013040E">
        <w:rPr>
          <w:rFonts w:ascii="Arial" w:hAnsi="Arial" w:cs="Arial"/>
        </w:rPr>
        <w:t>top:auto</w:t>
      </w:r>
      <w:proofErr w:type="spellEnd"/>
      <w:proofErr w:type="gramEnd"/>
      <w:r w:rsidRPr="0013040E">
        <w:rPr>
          <w:rFonts w:ascii="Arial" w:hAnsi="Arial" w:cs="Arial"/>
        </w:rPr>
        <w:t>;</w:t>
      </w:r>
    </w:p>
    <w:p w14:paraId="1708800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margin-bottom: auto;</w:t>
      </w:r>
    </w:p>
    <w:p w14:paraId="3C244770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width: 55%;</w:t>
      </w:r>
    </w:p>
    <w:p w14:paraId="56D564A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538474F9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.</w:t>
      </w:r>
      <w:proofErr w:type="gramStart"/>
      <w:r w:rsidRPr="0013040E">
        <w:rPr>
          <w:rFonts w:ascii="Arial" w:hAnsi="Arial" w:cs="Arial"/>
        </w:rPr>
        <w:t>text{</w:t>
      </w:r>
      <w:proofErr w:type="gramEnd"/>
    </w:p>
    <w:p w14:paraId="1B8867C6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    padding: 40px </w:t>
      </w:r>
      <w:proofErr w:type="spellStart"/>
      <w:r w:rsidRPr="0013040E">
        <w:rPr>
          <w:rFonts w:ascii="Arial" w:hAnsi="Arial" w:cs="Arial"/>
        </w:rPr>
        <w:t>40px</w:t>
      </w:r>
      <w:proofErr w:type="spellEnd"/>
      <w:r w:rsidRPr="0013040E">
        <w:rPr>
          <w:rFonts w:ascii="Arial" w:hAnsi="Arial" w:cs="Arial"/>
        </w:rPr>
        <w:t xml:space="preserve"> 0px 40px;</w:t>
      </w:r>
    </w:p>
    <w:p w14:paraId="5B01DF4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font-family: "Roboto";</w:t>
      </w:r>
    </w:p>
    <w:p w14:paraId="71E0C55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font-size:200%;</w:t>
      </w:r>
    </w:p>
    <w:p w14:paraId="5700A806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lastRenderedPageBreak/>
        <w:t>            }</w:t>
      </w:r>
    </w:p>
    <w:p w14:paraId="4F3AD834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</w:t>
      </w:r>
      <w:proofErr w:type="gramStart"/>
      <w:r w:rsidRPr="0013040E">
        <w:rPr>
          <w:rFonts w:ascii="Arial" w:hAnsi="Arial" w:cs="Arial"/>
        </w:rPr>
        <w:t>.logo</w:t>
      </w:r>
      <w:proofErr w:type="gramEnd"/>
      <w:r w:rsidRPr="0013040E">
        <w:rPr>
          <w:rFonts w:ascii="Arial" w:hAnsi="Arial" w:cs="Arial"/>
        </w:rPr>
        <w:t>{</w:t>
      </w:r>
    </w:p>
    <w:p w14:paraId="1F851D8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width: 171px;</w:t>
      </w:r>
    </w:p>
    <w:p w14:paraId="50CBA22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height: 40px;</w:t>
      </w:r>
    </w:p>
    <w:p w14:paraId="2F19B77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    padding: 0px </w:t>
      </w:r>
      <w:proofErr w:type="spellStart"/>
      <w:r w:rsidRPr="0013040E">
        <w:rPr>
          <w:rFonts w:ascii="Arial" w:hAnsi="Arial" w:cs="Arial"/>
        </w:rPr>
        <w:t>0px</w:t>
      </w:r>
      <w:proofErr w:type="spellEnd"/>
      <w:r w:rsidRPr="0013040E">
        <w:rPr>
          <w:rFonts w:ascii="Arial" w:hAnsi="Arial" w:cs="Arial"/>
        </w:rPr>
        <w:t xml:space="preserve"> 30px 10px;</w:t>
      </w:r>
    </w:p>
    <w:p w14:paraId="08A1557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margin-top:3px;</w:t>
      </w:r>
    </w:p>
    <w:p w14:paraId="3059416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}</w:t>
      </w:r>
    </w:p>
    <w:p w14:paraId="6B2FC218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&lt;/style&gt;</w:t>
      </w:r>
    </w:p>
    <w:p w14:paraId="2236083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&lt;/head&gt;</w:t>
      </w:r>
    </w:p>
    <w:p w14:paraId="0DE5ABE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&lt;body&gt;</w:t>
      </w:r>
    </w:p>
    <w:p w14:paraId="3F007DC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&lt;div class = di align="right"&gt;</w:t>
      </w:r>
    </w:p>
    <w:p w14:paraId="10E72D38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&lt;</w:t>
      </w:r>
      <w:proofErr w:type="spellStart"/>
      <w:r w:rsidRPr="0013040E">
        <w:rPr>
          <w:rFonts w:ascii="Arial" w:hAnsi="Arial" w:cs="Arial"/>
        </w:rPr>
        <w:t>img</w:t>
      </w:r>
      <w:proofErr w:type="spellEnd"/>
      <w:r w:rsidRPr="0013040E">
        <w:rPr>
          <w:rFonts w:ascii="Arial" w:hAnsi="Arial" w:cs="Arial"/>
        </w:rPr>
        <w:t xml:space="preserve"> class = "logo" align = "left" </w:t>
      </w:r>
      <w:proofErr w:type="spellStart"/>
      <w:r w:rsidRPr="0013040E">
        <w:rPr>
          <w:rFonts w:ascii="Arial" w:hAnsi="Arial" w:cs="Arial"/>
        </w:rPr>
        <w:t>src</w:t>
      </w:r>
      <w:proofErr w:type="spellEnd"/>
      <w:r w:rsidRPr="0013040E">
        <w:rPr>
          <w:rFonts w:ascii="Arial" w:hAnsi="Arial" w:cs="Arial"/>
        </w:rPr>
        <w:t>="</w:t>
      </w:r>
      <w:proofErr w:type="gramStart"/>
      <w:r w:rsidRPr="0013040E">
        <w:rPr>
          <w:rFonts w:ascii="Arial" w:hAnsi="Arial" w:cs="Arial"/>
        </w:rPr>
        <w:t xml:space="preserve">{{ </w:t>
      </w:r>
      <w:proofErr w:type="spellStart"/>
      <w:r w:rsidRPr="0013040E">
        <w:rPr>
          <w:rFonts w:ascii="Arial" w:hAnsi="Arial" w:cs="Arial"/>
        </w:rPr>
        <w:t>url</w:t>
      </w:r>
      <w:proofErr w:type="gramEnd"/>
      <w:r w:rsidRPr="0013040E">
        <w:rPr>
          <w:rFonts w:ascii="Arial" w:hAnsi="Arial" w:cs="Arial"/>
        </w:rPr>
        <w:t>_for</w:t>
      </w:r>
      <w:proofErr w:type="spellEnd"/>
      <w:r w:rsidRPr="0013040E">
        <w:rPr>
          <w:rFonts w:ascii="Arial" w:hAnsi="Arial" w:cs="Arial"/>
        </w:rPr>
        <w:t xml:space="preserve">('static', filename='LOGO.png') }}" alt="ICON"&gt;                                                       </w:t>
      </w:r>
    </w:p>
    <w:p w14:paraId="0FBE679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&lt;a align = "right</w:t>
      </w:r>
      <w:proofErr w:type="gramStart"/>
      <w:r w:rsidRPr="0013040E">
        <w:rPr>
          <w:rFonts w:ascii="Arial" w:hAnsi="Arial" w:cs="Arial"/>
        </w:rPr>
        <w:t>"  </w:t>
      </w:r>
      <w:proofErr w:type="spellStart"/>
      <w:r w:rsidRPr="0013040E">
        <w:rPr>
          <w:rFonts w:ascii="Arial" w:hAnsi="Arial" w:cs="Arial"/>
        </w:rPr>
        <w:t>href</w:t>
      </w:r>
      <w:proofErr w:type="spellEnd"/>
      <w:proofErr w:type="gramEnd"/>
      <w:r w:rsidRPr="0013040E">
        <w:rPr>
          <w:rFonts w:ascii="Arial" w:hAnsi="Arial" w:cs="Arial"/>
        </w:rPr>
        <w:t xml:space="preserve"> = "{{</w:t>
      </w:r>
      <w:proofErr w:type="spellStart"/>
      <w:r w:rsidRPr="0013040E">
        <w:rPr>
          <w:rFonts w:ascii="Arial" w:hAnsi="Arial" w:cs="Arial"/>
        </w:rPr>
        <w:t>url_for</w:t>
      </w:r>
      <w:proofErr w:type="spellEnd"/>
      <w:r w:rsidRPr="0013040E">
        <w:rPr>
          <w:rFonts w:ascii="Arial" w:hAnsi="Arial" w:cs="Arial"/>
        </w:rPr>
        <w:t>('login')}}" class = "</w:t>
      </w:r>
      <w:proofErr w:type="spellStart"/>
      <w:r w:rsidRPr="0013040E">
        <w:rPr>
          <w:rFonts w:ascii="Arial" w:hAnsi="Arial" w:cs="Arial"/>
        </w:rPr>
        <w:t>loginbutton</w:t>
      </w:r>
      <w:proofErr w:type="spellEnd"/>
      <w:r w:rsidRPr="0013040E">
        <w:rPr>
          <w:rFonts w:ascii="Arial" w:hAnsi="Arial" w:cs="Arial"/>
        </w:rPr>
        <w:t xml:space="preserve">" style = " </w:t>
      </w:r>
      <w:proofErr w:type="spellStart"/>
      <w:r w:rsidRPr="0013040E">
        <w:rPr>
          <w:rFonts w:ascii="Arial" w:hAnsi="Arial" w:cs="Arial"/>
        </w:rPr>
        <w:t>text-decoration:none</w:t>
      </w:r>
      <w:proofErr w:type="spellEnd"/>
      <w:r w:rsidRPr="0013040E">
        <w:rPr>
          <w:rFonts w:ascii="Arial" w:hAnsi="Arial" w:cs="Arial"/>
        </w:rPr>
        <w:t xml:space="preserve">; </w:t>
      </w:r>
      <w:proofErr w:type="spellStart"/>
      <w:r w:rsidRPr="0013040E">
        <w:rPr>
          <w:rFonts w:ascii="Arial" w:hAnsi="Arial" w:cs="Arial"/>
        </w:rPr>
        <w:t>font-size:small</w:t>
      </w:r>
      <w:proofErr w:type="spellEnd"/>
      <w:r w:rsidRPr="0013040E">
        <w:rPr>
          <w:rFonts w:ascii="Arial" w:hAnsi="Arial" w:cs="Arial"/>
        </w:rPr>
        <w:t>;"&gt;Login&lt;/a&gt;</w:t>
      </w:r>
    </w:p>
    <w:p w14:paraId="169969DF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&lt;/div&gt;</w:t>
      </w:r>
    </w:p>
    <w:p w14:paraId="167F4B35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</w:t>
      </w:r>
      <w:proofErr w:type="spellStart"/>
      <w:r w:rsidRPr="0013040E">
        <w:rPr>
          <w:rFonts w:ascii="Arial" w:hAnsi="Arial" w:cs="Arial"/>
        </w:rPr>
        <w:t>br</w:t>
      </w:r>
      <w:proofErr w:type="spellEnd"/>
      <w:r w:rsidRPr="0013040E">
        <w:rPr>
          <w:rFonts w:ascii="Arial" w:hAnsi="Arial" w:cs="Arial"/>
        </w:rPr>
        <w:t>&gt;</w:t>
      </w:r>
    </w:p>
    <w:p w14:paraId="2C74F6C3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</w:t>
      </w:r>
      <w:proofErr w:type="spellStart"/>
      <w:r w:rsidRPr="0013040E">
        <w:rPr>
          <w:rFonts w:ascii="Arial" w:hAnsi="Arial" w:cs="Arial"/>
        </w:rPr>
        <w:t>br</w:t>
      </w:r>
      <w:proofErr w:type="spellEnd"/>
      <w:r w:rsidRPr="0013040E">
        <w:rPr>
          <w:rFonts w:ascii="Arial" w:hAnsi="Arial" w:cs="Arial"/>
        </w:rPr>
        <w:t>&gt;</w:t>
      </w:r>
    </w:p>
    <w:p w14:paraId="1E2B6DC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&lt;div class = "content"&gt;</w:t>
      </w:r>
    </w:p>
    <w:p w14:paraId="031E79E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&lt;</w:t>
      </w:r>
      <w:proofErr w:type="spellStart"/>
      <w:r w:rsidRPr="0013040E">
        <w:rPr>
          <w:rFonts w:ascii="Arial" w:hAnsi="Arial" w:cs="Arial"/>
        </w:rPr>
        <w:t>img</w:t>
      </w:r>
      <w:proofErr w:type="spellEnd"/>
      <w:r w:rsidRPr="0013040E">
        <w:rPr>
          <w:rFonts w:ascii="Arial" w:hAnsi="Arial" w:cs="Arial"/>
        </w:rPr>
        <w:t xml:space="preserve"> align = "right" class = "image" </w:t>
      </w:r>
      <w:proofErr w:type="spellStart"/>
      <w:r w:rsidRPr="0013040E">
        <w:rPr>
          <w:rFonts w:ascii="Arial" w:hAnsi="Arial" w:cs="Arial"/>
        </w:rPr>
        <w:t>src</w:t>
      </w:r>
      <w:proofErr w:type="spellEnd"/>
      <w:r w:rsidRPr="0013040E">
        <w:rPr>
          <w:rFonts w:ascii="Arial" w:hAnsi="Arial" w:cs="Arial"/>
        </w:rPr>
        <w:t>="</w:t>
      </w:r>
      <w:proofErr w:type="gramStart"/>
      <w:r w:rsidRPr="0013040E">
        <w:rPr>
          <w:rFonts w:ascii="Arial" w:hAnsi="Arial" w:cs="Arial"/>
        </w:rPr>
        <w:t xml:space="preserve">{{ </w:t>
      </w:r>
      <w:proofErr w:type="spellStart"/>
      <w:r w:rsidRPr="0013040E">
        <w:rPr>
          <w:rFonts w:ascii="Arial" w:hAnsi="Arial" w:cs="Arial"/>
        </w:rPr>
        <w:t>url</w:t>
      </w:r>
      <w:proofErr w:type="gramEnd"/>
      <w:r w:rsidRPr="0013040E">
        <w:rPr>
          <w:rFonts w:ascii="Arial" w:hAnsi="Arial" w:cs="Arial"/>
        </w:rPr>
        <w:t>_for</w:t>
      </w:r>
      <w:proofErr w:type="spellEnd"/>
      <w:r w:rsidRPr="0013040E">
        <w:rPr>
          <w:rFonts w:ascii="Arial" w:hAnsi="Arial" w:cs="Arial"/>
        </w:rPr>
        <w:t>('static', filename='welcome.png') }}" alt="Conference room"&gt;</w:t>
      </w:r>
    </w:p>
    <w:p w14:paraId="433859C1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            &lt;div style = "padding:80px 80px"&gt;   </w:t>
      </w:r>
    </w:p>
    <w:p w14:paraId="63D8271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&lt;div class = "</w:t>
      </w:r>
      <w:proofErr w:type="spellStart"/>
      <w:r w:rsidRPr="0013040E">
        <w:rPr>
          <w:rFonts w:ascii="Arial" w:hAnsi="Arial" w:cs="Arial"/>
        </w:rPr>
        <w:t>rect</w:t>
      </w:r>
      <w:proofErr w:type="spellEnd"/>
      <w:r w:rsidRPr="0013040E">
        <w:rPr>
          <w:rFonts w:ascii="Arial" w:hAnsi="Arial" w:cs="Arial"/>
        </w:rPr>
        <w:t>"&gt;</w:t>
      </w:r>
    </w:p>
    <w:p w14:paraId="7660965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    &lt;b&gt;</w:t>
      </w:r>
    </w:p>
    <w:p w14:paraId="72755509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        &lt;pre class = "text"&gt;</w:t>
      </w:r>
    </w:p>
    <w:p w14:paraId="1A4C1FCD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YOU CREATE </w:t>
      </w:r>
    </w:p>
    <w:p w14:paraId="756CB3BE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IDEAS, </w:t>
      </w:r>
    </w:p>
    <w:p w14:paraId="663869AC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WE CREATE </w:t>
      </w:r>
    </w:p>
    <w:p w14:paraId="1D3AC9D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YOUR </w:t>
      </w:r>
      <w:proofErr w:type="gramStart"/>
      <w:r w:rsidRPr="0013040E">
        <w:rPr>
          <w:rFonts w:ascii="Arial" w:hAnsi="Arial" w:cs="Arial"/>
        </w:rPr>
        <w:t>MEETINGS.&lt;</w:t>
      </w:r>
      <w:proofErr w:type="gramEnd"/>
      <w:r w:rsidRPr="0013040E">
        <w:rPr>
          <w:rFonts w:ascii="Arial" w:hAnsi="Arial" w:cs="Arial"/>
        </w:rPr>
        <w:t>/b&gt;</w:t>
      </w:r>
    </w:p>
    <w:p w14:paraId="735D4B10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 xml:space="preserve">&lt;a </w:t>
      </w:r>
      <w:proofErr w:type="spellStart"/>
      <w:r w:rsidRPr="0013040E">
        <w:rPr>
          <w:rFonts w:ascii="Arial" w:hAnsi="Arial" w:cs="Arial"/>
        </w:rPr>
        <w:t>href</w:t>
      </w:r>
      <w:proofErr w:type="spellEnd"/>
      <w:r w:rsidRPr="0013040E">
        <w:rPr>
          <w:rFonts w:ascii="Arial" w:hAnsi="Arial" w:cs="Arial"/>
        </w:rPr>
        <w:t xml:space="preserve"> = "{{</w:t>
      </w:r>
      <w:proofErr w:type="spellStart"/>
      <w:r w:rsidRPr="0013040E">
        <w:rPr>
          <w:rFonts w:ascii="Arial" w:hAnsi="Arial" w:cs="Arial"/>
        </w:rPr>
        <w:t>url_for</w:t>
      </w:r>
      <w:proofErr w:type="spellEnd"/>
      <w:r w:rsidRPr="0013040E">
        <w:rPr>
          <w:rFonts w:ascii="Arial" w:hAnsi="Arial" w:cs="Arial"/>
        </w:rPr>
        <w:t xml:space="preserve">('register')}}" style = "padding: 10px 25px; </w:t>
      </w:r>
      <w:proofErr w:type="spellStart"/>
      <w:r w:rsidRPr="0013040E">
        <w:rPr>
          <w:rFonts w:ascii="Arial" w:hAnsi="Arial" w:cs="Arial"/>
        </w:rPr>
        <w:t>text-</w:t>
      </w:r>
      <w:proofErr w:type="gramStart"/>
      <w:r w:rsidRPr="0013040E">
        <w:rPr>
          <w:rFonts w:ascii="Arial" w:hAnsi="Arial" w:cs="Arial"/>
        </w:rPr>
        <w:t>decoration:none</w:t>
      </w:r>
      <w:proofErr w:type="spellEnd"/>
      <w:proofErr w:type="gramEnd"/>
      <w:r w:rsidRPr="0013040E">
        <w:rPr>
          <w:rFonts w:ascii="Arial" w:hAnsi="Arial" w:cs="Arial"/>
        </w:rPr>
        <w:t xml:space="preserve">; </w:t>
      </w:r>
      <w:proofErr w:type="spellStart"/>
      <w:r w:rsidRPr="0013040E">
        <w:rPr>
          <w:rFonts w:ascii="Arial" w:hAnsi="Arial" w:cs="Arial"/>
        </w:rPr>
        <w:t>font-size:small</w:t>
      </w:r>
      <w:proofErr w:type="spellEnd"/>
      <w:r w:rsidRPr="0013040E">
        <w:rPr>
          <w:rFonts w:ascii="Arial" w:hAnsi="Arial" w:cs="Arial"/>
        </w:rPr>
        <w:t>;" class = "</w:t>
      </w:r>
      <w:proofErr w:type="spellStart"/>
      <w:r w:rsidRPr="0013040E">
        <w:rPr>
          <w:rFonts w:ascii="Arial" w:hAnsi="Arial" w:cs="Arial"/>
        </w:rPr>
        <w:t>loginbutton</w:t>
      </w:r>
      <w:proofErr w:type="spellEnd"/>
      <w:r w:rsidRPr="0013040E">
        <w:rPr>
          <w:rFonts w:ascii="Arial" w:hAnsi="Arial" w:cs="Arial"/>
        </w:rPr>
        <w:t>"&gt;Get Started&lt;/a&gt;</w:t>
      </w:r>
    </w:p>
    <w:p w14:paraId="5D15937B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lastRenderedPageBreak/>
        <w:t>            &lt;/pre&gt;</w:t>
      </w:r>
    </w:p>
    <w:p w14:paraId="1FC7BA77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    &lt;/div&gt;</w:t>
      </w:r>
    </w:p>
    <w:p w14:paraId="4C492678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    &lt;/div&gt;</w:t>
      </w:r>
    </w:p>
    <w:p w14:paraId="2D55AF20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    &lt;/div&gt;</w:t>
      </w:r>
    </w:p>
    <w:p w14:paraId="4B2C16D2" w14:textId="77777777" w:rsidR="002E7118" w:rsidRPr="0013040E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    &lt;/body&gt;</w:t>
      </w:r>
    </w:p>
    <w:p w14:paraId="757458F7" w14:textId="77777777" w:rsidR="002E7118" w:rsidRDefault="002E7118" w:rsidP="00830104">
      <w:pPr>
        <w:spacing w:line="360" w:lineRule="auto"/>
        <w:rPr>
          <w:rFonts w:ascii="Arial" w:hAnsi="Arial" w:cs="Arial"/>
        </w:rPr>
      </w:pPr>
      <w:r w:rsidRPr="0013040E">
        <w:rPr>
          <w:rFonts w:ascii="Arial" w:hAnsi="Arial" w:cs="Arial"/>
        </w:rPr>
        <w:t>&lt;/html&gt;</w:t>
      </w:r>
    </w:p>
    <w:p w14:paraId="3E11BF20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668D082D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7B5A877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AC8C661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65B92235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5BF52A6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8C164F0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19A3FE6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1A463B16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515BCDAB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48D675CE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48D8FF79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38431369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0DF6E8AB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F190D0B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16A58C6B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2D30DB5A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497404A3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5111C408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055C8BF2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DB24DAE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086E98EC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4A1E99CC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62DB0DBB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72A2400E" w14:textId="77777777" w:rsidR="00830104" w:rsidRDefault="00830104" w:rsidP="00830104">
      <w:pPr>
        <w:spacing w:line="360" w:lineRule="auto"/>
        <w:rPr>
          <w:rFonts w:ascii="Arial" w:hAnsi="Arial" w:cs="Arial"/>
        </w:rPr>
      </w:pPr>
    </w:p>
    <w:p w14:paraId="358CD90C" w14:textId="7C59648F" w:rsidR="00830104" w:rsidRDefault="00635300" w:rsidP="0063530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35300">
        <w:rPr>
          <w:rFonts w:ascii="Arial" w:hAnsi="Arial" w:cs="Arial"/>
          <w:b/>
          <w:bCs/>
          <w:sz w:val="28"/>
          <w:szCs w:val="28"/>
        </w:rPr>
        <w:lastRenderedPageBreak/>
        <w:t>UML DIAGRAMS</w:t>
      </w:r>
    </w:p>
    <w:p w14:paraId="7BA3492B" w14:textId="77777777" w:rsidR="000B14D3" w:rsidRDefault="000B14D3" w:rsidP="000B14D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1B89CF1" w14:textId="77777777" w:rsidR="0026473B" w:rsidRDefault="0026473B" w:rsidP="006353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03980B" w14:textId="748E49F8" w:rsidR="00635300" w:rsidRPr="0026473B" w:rsidRDefault="000B14D3" w:rsidP="006353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6473B">
        <w:rPr>
          <w:rFonts w:ascii="Arial" w:hAnsi="Arial" w:cs="Arial"/>
          <w:b/>
          <w:bCs/>
          <w:sz w:val="28"/>
          <w:szCs w:val="28"/>
        </w:rPr>
        <w:t>CLASS DIAGRAM</w:t>
      </w:r>
    </w:p>
    <w:p w14:paraId="4B7837D1" w14:textId="77777777" w:rsidR="000B14D3" w:rsidRPr="000B14D3" w:rsidRDefault="000B14D3" w:rsidP="00635300">
      <w:pPr>
        <w:spacing w:line="360" w:lineRule="auto"/>
        <w:rPr>
          <w:rFonts w:ascii="Arial" w:hAnsi="Arial" w:cs="Arial"/>
          <w:b/>
          <w:bCs/>
        </w:rPr>
      </w:pPr>
    </w:p>
    <w:p w14:paraId="53719D11" w14:textId="21949C89" w:rsidR="00635300" w:rsidRPr="00635300" w:rsidRDefault="000B14D3" w:rsidP="0063530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D46043E" wp14:editId="7524D2E2">
            <wp:extent cx="6038441" cy="5799666"/>
            <wp:effectExtent l="0" t="0" r="635" b="0"/>
            <wp:docPr id="97313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31681" name="Picture 973131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245" cy="58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0467" w14:textId="77777777" w:rsidR="002E7118" w:rsidRPr="0013040E" w:rsidRDefault="002E7118" w:rsidP="00830104">
      <w:pPr>
        <w:spacing w:line="360" w:lineRule="auto"/>
        <w:rPr>
          <w:rFonts w:ascii="Arial" w:hAnsi="Arial" w:cs="Arial"/>
          <w:b/>
          <w:bCs/>
        </w:rPr>
      </w:pPr>
    </w:p>
    <w:p w14:paraId="1C6C8C2C" w14:textId="77777777" w:rsidR="002E7118" w:rsidRDefault="002E7118" w:rsidP="0026473B">
      <w:pPr>
        <w:spacing w:line="360" w:lineRule="auto"/>
        <w:jc w:val="both"/>
        <w:rPr>
          <w:rFonts w:ascii="Arial" w:hAnsi="Arial" w:cs="Arial"/>
        </w:rPr>
      </w:pPr>
    </w:p>
    <w:p w14:paraId="329B194D" w14:textId="77777777" w:rsidR="0026473B" w:rsidRDefault="0026473B" w:rsidP="0026473B">
      <w:pPr>
        <w:spacing w:line="360" w:lineRule="auto"/>
        <w:jc w:val="both"/>
        <w:rPr>
          <w:rFonts w:ascii="Arial" w:hAnsi="Arial" w:cs="Arial"/>
        </w:rPr>
      </w:pPr>
    </w:p>
    <w:p w14:paraId="036AF7D5" w14:textId="78EAB17B" w:rsidR="0026473B" w:rsidRPr="008B2A0C" w:rsidRDefault="0026473B" w:rsidP="0026473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B2A0C">
        <w:rPr>
          <w:rFonts w:ascii="Arial" w:hAnsi="Arial" w:cs="Arial"/>
          <w:b/>
          <w:bCs/>
          <w:sz w:val="28"/>
          <w:szCs w:val="28"/>
        </w:rPr>
        <w:lastRenderedPageBreak/>
        <w:t>USE CASE DIAGRAM</w:t>
      </w:r>
    </w:p>
    <w:p w14:paraId="4BB2AA60" w14:textId="77777777" w:rsidR="008B2A0C" w:rsidRDefault="008B2A0C" w:rsidP="0026473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9827DE4" w14:textId="77777777" w:rsidR="008B2A0C" w:rsidRPr="008B2A0C" w:rsidRDefault="008B2A0C" w:rsidP="0026473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1173562" w14:textId="64DC2B0E" w:rsidR="0026473B" w:rsidRDefault="0026473B" w:rsidP="002647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6C9E96" wp14:editId="4711A12D">
            <wp:extent cx="6079067" cy="5315321"/>
            <wp:effectExtent l="0" t="0" r="0" b="0"/>
            <wp:docPr id="1006828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28304" name="Picture 10068283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526" cy="53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62F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3B733684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4DFF3DB2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3EEA40A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517ED53" w14:textId="77777777" w:rsidR="002E7118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1F84CE4" w14:textId="77777777" w:rsidR="002E7118" w:rsidRPr="001E70BD" w:rsidRDefault="002E7118" w:rsidP="002E7118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D5D6FFE" w14:textId="77777777" w:rsidR="002E7118" w:rsidRDefault="002E7118" w:rsidP="002E7118"/>
    <w:p w14:paraId="22E9D4D3" w14:textId="77777777" w:rsidR="008B2A0C" w:rsidRDefault="008B2A0C" w:rsidP="002E7118"/>
    <w:p w14:paraId="1E9430B8" w14:textId="5F709847" w:rsidR="008B2A0C" w:rsidRDefault="008B2A0C" w:rsidP="002E7118">
      <w:pPr>
        <w:rPr>
          <w:rFonts w:ascii="Arial" w:hAnsi="Arial" w:cs="Arial"/>
          <w:b/>
          <w:bCs/>
          <w:sz w:val="28"/>
          <w:szCs w:val="28"/>
        </w:rPr>
      </w:pPr>
      <w:r w:rsidRPr="008B2A0C">
        <w:rPr>
          <w:rFonts w:ascii="Arial" w:hAnsi="Arial" w:cs="Arial"/>
          <w:b/>
          <w:bCs/>
          <w:sz w:val="28"/>
          <w:szCs w:val="28"/>
        </w:rPr>
        <w:lastRenderedPageBreak/>
        <w:t>ACTIVITY DIAGRAM</w:t>
      </w:r>
    </w:p>
    <w:p w14:paraId="408CC71D" w14:textId="77777777" w:rsidR="008B2A0C" w:rsidRDefault="008B2A0C" w:rsidP="002E7118">
      <w:pPr>
        <w:rPr>
          <w:rFonts w:ascii="Arial" w:hAnsi="Arial" w:cs="Arial"/>
          <w:b/>
          <w:bCs/>
          <w:sz w:val="28"/>
          <w:szCs w:val="28"/>
        </w:rPr>
      </w:pPr>
    </w:p>
    <w:p w14:paraId="127931BA" w14:textId="77777777" w:rsidR="008B2A0C" w:rsidRPr="008B2A0C" w:rsidRDefault="008B2A0C" w:rsidP="002E7118">
      <w:pPr>
        <w:rPr>
          <w:rFonts w:ascii="Arial" w:hAnsi="Arial" w:cs="Arial"/>
          <w:b/>
          <w:bCs/>
          <w:sz w:val="28"/>
          <w:szCs w:val="28"/>
        </w:rPr>
      </w:pPr>
    </w:p>
    <w:p w14:paraId="4AA0260A" w14:textId="4108FF97" w:rsidR="008B2A0C" w:rsidRDefault="008B2A0C" w:rsidP="002E7118">
      <w:pPr>
        <w:rPr>
          <w:noProof/>
        </w:rPr>
      </w:pPr>
      <w:r>
        <w:rPr>
          <w:noProof/>
        </w:rPr>
        <w:drawing>
          <wp:inline distT="0" distB="0" distL="0" distR="0" wp14:anchorId="114225CA" wp14:editId="033BBF8C">
            <wp:extent cx="6088861" cy="4766733"/>
            <wp:effectExtent l="0" t="0" r="7620" b="0"/>
            <wp:docPr id="1809738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8910" name="Picture 18097389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57" cy="47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61E2" w14:textId="77777777" w:rsidR="008B2A0C" w:rsidRPr="008B2A0C" w:rsidRDefault="008B2A0C" w:rsidP="008B2A0C"/>
    <w:p w14:paraId="53953C17" w14:textId="77777777" w:rsidR="008B2A0C" w:rsidRPr="008B2A0C" w:rsidRDefault="008B2A0C" w:rsidP="008B2A0C"/>
    <w:p w14:paraId="6C5E4C3B" w14:textId="77777777" w:rsidR="008B2A0C" w:rsidRPr="008B2A0C" w:rsidRDefault="008B2A0C" w:rsidP="008B2A0C"/>
    <w:p w14:paraId="16131DC3" w14:textId="77777777" w:rsidR="008B2A0C" w:rsidRPr="008B2A0C" w:rsidRDefault="008B2A0C" w:rsidP="008B2A0C"/>
    <w:p w14:paraId="466A7A3C" w14:textId="77777777" w:rsidR="008B2A0C" w:rsidRPr="008B2A0C" w:rsidRDefault="008B2A0C" w:rsidP="008B2A0C"/>
    <w:p w14:paraId="1E228770" w14:textId="77777777" w:rsidR="008B2A0C" w:rsidRPr="008B2A0C" w:rsidRDefault="008B2A0C" w:rsidP="008B2A0C"/>
    <w:p w14:paraId="37091022" w14:textId="77777777" w:rsidR="008B2A0C" w:rsidRPr="008B2A0C" w:rsidRDefault="008B2A0C" w:rsidP="008B2A0C"/>
    <w:p w14:paraId="72BA54BA" w14:textId="77777777" w:rsidR="008B2A0C" w:rsidRPr="008B2A0C" w:rsidRDefault="008B2A0C" w:rsidP="008B2A0C"/>
    <w:p w14:paraId="58F205BF" w14:textId="77777777" w:rsidR="008B2A0C" w:rsidRPr="008B2A0C" w:rsidRDefault="008B2A0C" w:rsidP="008B2A0C"/>
    <w:p w14:paraId="61D8CD76" w14:textId="77777777" w:rsidR="008B2A0C" w:rsidRPr="008B2A0C" w:rsidRDefault="008B2A0C" w:rsidP="008B2A0C"/>
    <w:p w14:paraId="56C1633B" w14:textId="77777777" w:rsidR="008B2A0C" w:rsidRDefault="008B2A0C" w:rsidP="008B2A0C">
      <w:pPr>
        <w:rPr>
          <w:noProof/>
        </w:rPr>
      </w:pPr>
    </w:p>
    <w:p w14:paraId="6BCD4FDB" w14:textId="7032C065" w:rsidR="008B2A0C" w:rsidRDefault="008B2A0C" w:rsidP="008B2A0C">
      <w:pPr>
        <w:tabs>
          <w:tab w:val="left" w:pos="3520"/>
        </w:tabs>
      </w:pPr>
    </w:p>
    <w:p w14:paraId="6F2C3275" w14:textId="77777777" w:rsidR="008B2A0C" w:rsidRDefault="008B2A0C" w:rsidP="008B2A0C">
      <w:pPr>
        <w:tabs>
          <w:tab w:val="left" w:pos="3520"/>
        </w:tabs>
      </w:pPr>
    </w:p>
    <w:p w14:paraId="35A2405D" w14:textId="77777777" w:rsidR="008B2A0C" w:rsidRDefault="008B2A0C" w:rsidP="008B2A0C">
      <w:pPr>
        <w:tabs>
          <w:tab w:val="left" w:pos="3520"/>
        </w:tabs>
      </w:pPr>
    </w:p>
    <w:p w14:paraId="0F7A5D6B" w14:textId="77777777" w:rsidR="008B2A0C" w:rsidRDefault="008B2A0C" w:rsidP="008B2A0C">
      <w:pPr>
        <w:tabs>
          <w:tab w:val="left" w:pos="3520"/>
        </w:tabs>
      </w:pPr>
    </w:p>
    <w:p w14:paraId="00482CEF" w14:textId="77777777" w:rsidR="008B2A0C" w:rsidRDefault="008B2A0C" w:rsidP="008B2A0C">
      <w:pPr>
        <w:tabs>
          <w:tab w:val="left" w:pos="3520"/>
        </w:tabs>
      </w:pPr>
    </w:p>
    <w:p w14:paraId="4BCC6BCC" w14:textId="7F611C82" w:rsidR="008B2A0C" w:rsidRDefault="008B2A0C" w:rsidP="008B2A0C">
      <w:pPr>
        <w:tabs>
          <w:tab w:val="left" w:pos="3520"/>
        </w:tabs>
        <w:ind w:left="-567"/>
        <w:rPr>
          <w:rFonts w:ascii="Arial" w:hAnsi="Arial" w:cs="Arial"/>
          <w:b/>
          <w:bCs/>
          <w:sz w:val="28"/>
          <w:szCs w:val="28"/>
        </w:rPr>
      </w:pPr>
      <w:r w:rsidRPr="008B2A0C">
        <w:rPr>
          <w:rFonts w:ascii="Arial" w:hAnsi="Arial" w:cs="Arial"/>
          <w:b/>
          <w:bCs/>
          <w:sz w:val="28"/>
          <w:szCs w:val="28"/>
        </w:rPr>
        <w:lastRenderedPageBreak/>
        <w:t>DEPLOYMENT DIAGRAM</w:t>
      </w:r>
    </w:p>
    <w:p w14:paraId="0949FE83" w14:textId="77777777" w:rsidR="008B2A0C" w:rsidRDefault="008B2A0C" w:rsidP="008B2A0C">
      <w:pPr>
        <w:tabs>
          <w:tab w:val="left" w:pos="3520"/>
        </w:tabs>
        <w:ind w:left="-567"/>
        <w:rPr>
          <w:rFonts w:ascii="Arial" w:hAnsi="Arial" w:cs="Arial"/>
          <w:b/>
          <w:bCs/>
          <w:sz w:val="28"/>
          <w:szCs w:val="28"/>
        </w:rPr>
      </w:pPr>
    </w:p>
    <w:p w14:paraId="32AB4E96" w14:textId="77777777" w:rsidR="008B2A0C" w:rsidRPr="008B2A0C" w:rsidRDefault="008B2A0C" w:rsidP="008B2A0C">
      <w:pPr>
        <w:tabs>
          <w:tab w:val="left" w:pos="3520"/>
        </w:tabs>
        <w:ind w:left="-567"/>
        <w:rPr>
          <w:rFonts w:ascii="Arial" w:hAnsi="Arial" w:cs="Arial"/>
          <w:b/>
          <w:bCs/>
          <w:sz w:val="28"/>
          <w:szCs w:val="28"/>
        </w:rPr>
      </w:pPr>
    </w:p>
    <w:p w14:paraId="154B8B0C" w14:textId="77777777" w:rsidR="008B2A0C" w:rsidRDefault="008B2A0C" w:rsidP="008B2A0C">
      <w:pPr>
        <w:tabs>
          <w:tab w:val="left" w:pos="3520"/>
        </w:tabs>
      </w:pPr>
    </w:p>
    <w:p w14:paraId="20852901" w14:textId="45C35112" w:rsidR="008B2A0C" w:rsidRPr="008B2A0C" w:rsidRDefault="008B2A0C" w:rsidP="008B2A0C">
      <w:pPr>
        <w:tabs>
          <w:tab w:val="left" w:pos="3520"/>
        </w:tabs>
        <w:ind w:left="-284" w:hanging="284"/>
      </w:pPr>
      <w:r>
        <w:rPr>
          <w:noProof/>
        </w:rPr>
        <w:drawing>
          <wp:inline distT="0" distB="0" distL="0" distR="0" wp14:anchorId="7109FBC6" wp14:editId="07C4F88B">
            <wp:extent cx="6866042" cy="4682067"/>
            <wp:effectExtent l="0" t="0" r="0" b="4445"/>
            <wp:docPr id="1031758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58558" name="Picture 1031758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85" cy="47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A0C" w:rsidRPr="008B2A0C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37"/>
    <w:rsid w:val="000B14D3"/>
    <w:rsid w:val="000C7971"/>
    <w:rsid w:val="000F2F36"/>
    <w:rsid w:val="001C3FA9"/>
    <w:rsid w:val="001E4618"/>
    <w:rsid w:val="0026473B"/>
    <w:rsid w:val="002E7118"/>
    <w:rsid w:val="00375C84"/>
    <w:rsid w:val="003F1632"/>
    <w:rsid w:val="004446C4"/>
    <w:rsid w:val="004B3BB4"/>
    <w:rsid w:val="00557A1E"/>
    <w:rsid w:val="005A758E"/>
    <w:rsid w:val="005B46A9"/>
    <w:rsid w:val="00635300"/>
    <w:rsid w:val="0070751B"/>
    <w:rsid w:val="00743DD9"/>
    <w:rsid w:val="007B01FE"/>
    <w:rsid w:val="00804553"/>
    <w:rsid w:val="00830104"/>
    <w:rsid w:val="008B2A0C"/>
    <w:rsid w:val="009201E8"/>
    <w:rsid w:val="009244C2"/>
    <w:rsid w:val="00933D22"/>
    <w:rsid w:val="0094393B"/>
    <w:rsid w:val="009E6F37"/>
    <w:rsid w:val="009F7ADA"/>
    <w:rsid w:val="00AA1A8E"/>
    <w:rsid w:val="00B22CA3"/>
    <w:rsid w:val="00BD0414"/>
    <w:rsid w:val="00BD3478"/>
    <w:rsid w:val="00C32C0A"/>
    <w:rsid w:val="00C662C5"/>
    <w:rsid w:val="00CA40F1"/>
    <w:rsid w:val="00DB7BFF"/>
    <w:rsid w:val="00DD4544"/>
    <w:rsid w:val="00E84CA1"/>
    <w:rsid w:val="00F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01016"/>
  <w15:chartTrackingRefBased/>
  <w15:docId w15:val="{FD514C03-AC59-024A-AB66-A7BA612A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Arial Narrow" w:hAnsi="Arial Narrow"/>
      <w:b/>
      <w:bCs/>
      <w:sz w:val="30"/>
    </w:rPr>
  </w:style>
  <w:style w:type="paragraph" w:styleId="Heading7">
    <w:name w:val="heading 7"/>
    <w:basedOn w:val="Normal"/>
    <w:next w:val="Normal"/>
    <w:link w:val="Heading7Char"/>
    <w:qFormat/>
    <w:pPr>
      <w:keepNext/>
      <w:spacing w:line="312" w:lineRule="auto"/>
      <w:jc w:val="center"/>
      <w:outlineLvl w:val="6"/>
    </w:pPr>
    <w:rPr>
      <w:rFonts w:ascii="Arial Narrow" w:hAnsi="Arial Narrow"/>
      <w:b/>
      <w:bC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character" w:customStyle="1" w:styleId="Heading5Char">
    <w:name w:val="Heading 5 Char"/>
    <w:basedOn w:val="DefaultParagraphFont"/>
    <w:link w:val="Heading5"/>
    <w:rsid w:val="003F1632"/>
    <w:rPr>
      <w:rFonts w:ascii="Arial Narrow" w:hAnsi="Arial Narrow"/>
      <w:b/>
      <w:bCs/>
      <w:sz w:val="30"/>
      <w:szCs w:val="24"/>
      <w:lang w:val="en-US" w:eastAsia="en-US" w:bidi="ar-SA"/>
    </w:rPr>
  </w:style>
  <w:style w:type="character" w:customStyle="1" w:styleId="Heading7Char">
    <w:name w:val="Heading 7 Char"/>
    <w:basedOn w:val="DefaultParagraphFont"/>
    <w:link w:val="Heading7"/>
    <w:rsid w:val="003F1632"/>
    <w:rPr>
      <w:rFonts w:ascii="Arial Narrow" w:hAnsi="Arial Narrow"/>
      <w:b/>
      <w:bCs/>
      <w:sz w:val="30"/>
      <w:szCs w:val="24"/>
      <w:lang w:val="en-US" w:eastAsia="en-US" w:bidi="ar-SA"/>
    </w:rPr>
  </w:style>
  <w:style w:type="table" w:styleId="TableGrid">
    <w:name w:val="Table Grid"/>
    <w:basedOn w:val="TableNormal"/>
    <w:uiPriority w:val="39"/>
    <w:rsid w:val="0094393B"/>
    <w:pPr>
      <w:spacing w:before="16"/>
      <w:ind w:right="96"/>
    </w:pPr>
    <w:rPr>
      <w:rFonts w:asciiTheme="minorHAnsi" w:eastAsiaTheme="minorHAnsi" w:hAnsiTheme="minorHAnsi" w:cstheme="minorBidi"/>
      <w:kern w:val="2"/>
      <w:sz w:val="22"/>
      <w:szCs w:val="22"/>
      <w:lang w:val="en-IN" w:eastAsia="en-US" w:bidi="ar-SA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DIPLOMA_FRONT%20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DIPLOMA_FRONT PAGE</Template>
  <TotalTime>64</TotalTime>
  <Pages>28</Pages>
  <Words>3915</Words>
  <Characters>22319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umaravichandran.psg@gmail.com</dc:creator>
  <cp:keywords/>
  <dc:description/>
  <cp:lastModifiedBy>Ramanan Mahendran</cp:lastModifiedBy>
  <cp:revision>3</cp:revision>
  <dcterms:created xsi:type="dcterms:W3CDTF">2023-06-08T08:32:00Z</dcterms:created>
  <dcterms:modified xsi:type="dcterms:W3CDTF">2023-06-09T05:36:00Z</dcterms:modified>
</cp:coreProperties>
</file>